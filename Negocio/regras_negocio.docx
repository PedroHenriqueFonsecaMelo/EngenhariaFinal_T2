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1841" w14:textId="11DD4565" w:rsidR="0004309F" w:rsidRDefault="0045134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3D1FB0">
        <w:rPr>
          <w:lang w:val="pt-BR"/>
        </w:rPr>
        <w:t>Projeto ESII</w:t>
      </w:r>
      <w:r>
        <w:rPr>
          <w:lang w:val="pt-BR"/>
        </w:rPr>
        <w:fldChar w:fldCharType="end"/>
      </w:r>
    </w:p>
    <w:p w14:paraId="65C12C75" w14:textId="77777777" w:rsidR="0004309F" w:rsidRDefault="0045134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E57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ED38335" w14:textId="77777777" w:rsidR="0004309F" w:rsidRDefault="0004309F">
      <w:pPr>
        <w:pStyle w:val="Ttulo"/>
        <w:jc w:val="right"/>
        <w:rPr>
          <w:lang w:val="pt-BR"/>
        </w:rPr>
      </w:pPr>
    </w:p>
    <w:p w14:paraId="535D6803" w14:textId="77777777" w:rsidR="0004309F" w:rsidRDefault="0045134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16C1A2D" w14:textId="77777777" w:rsidR="0004309F" w:rsidRDefault="0004309F">
      <w:pPr>
        <w:pStyle w:val="Ttulo"/>
        <w:rPr>
          <w:sz w:val="28"/>
          <w:szCs w:val="28"/>
          <w:lang w:val="pt-BR"/>
        </w:rPr>
      </w:pPr>
    </w:p>
    <w:p w14:paraId="6B34F714" w14:textId="77777777" w:rsidR="0004309F" w:rsidRDefault="0004309F">
      <w:pPr>
        <w:rPr>
          <w:lang w:val="pt-BR"/>
        </w:rPr>
      </w:pPr>
    </w:p>
    <w:p w14:paraId="3ABAEAB4" w14:textId="77777777" w:rsidR="0004309F" w:rsidRDefault="0004309F">
      <w:pPr>
        <w:rPr>
          <w:lang w:val="pt-BR"/>
        </w:rPr>
        <w:sectPr w:rsidR="0004309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FCAD2AF" w14:textId="77777777" w:rsidR="0004309F" w:rsidRDefault="0045134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4309F" w14:paraId="5C3FCDC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14E81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D76EB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7D6DC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A8652" w14:textId="77777777" w:rsidR="0004309F" w:rsidRDefault="0045134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4309F" w14:paraId="1274CEB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745C2" w14:textId="6C764DC3" w:rsidR="0004309F" w:rsidRDefault="00C9618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E8DB" w14:textId="17707DDC" w:rsidR="0004309F" w:rsidRDefault="00C9618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12168" w14:textId="030BAAC3" w:rsidR="0004309F" w:rsidRDefault="00C9618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Adicionado a descrição das regras de negócios da RN001 até a RN006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265" w14:textId="764AFD26" w:rsidR="0004309F" w:rsidRDefault="00C9618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Estevam de Freitas Junior</w:t>
            </w:r>
          </w:p>
        </w:tc>
      </w:tr>
      <w:tr w:rsidR="0004309F" w:rsidRPr="00C9618E" w14:paraId="013E1DB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A72FC" w14:textId="4A73BD70" w:rsidR="0004309F" w:rsidRDefault="00C9618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EBBD" w14:textId="0A2AF6F6" w:rsidR="0004309F" w:rsidRDefault="00C9618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5825B" w14:textId="26637A8E" w:rsidR="0004309F" w:rsidRDefault="00C9618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Adicionado a regra de negócio RN007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6CEF3" w14:textId="2DDD68F9" w:rsidR="0004309F" w:rsidRDefault="00C9618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Estevam de Freitas Junior</w:t>
            </w:r>
          </w:p>
        </w:tc>
      </w:tr>
      <w:tr w:rsidR="0004309F" w:rsidRPr="00C9618E" w14:paraId="78ADFF8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6BC5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0F2E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44361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9E11E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  <w:tr w:rsidR="0004309F" w:rsidRPr="00C9618E" w14:paraId="7386031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EB9D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CEB7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EEC71" w14:textId="77777777" w:rsidR="0004309F" w:rsidRDefault="0004309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17A1B" w14:textId="77777777" w:rsidR="0004309F" w:rsidRDefault="0004309F">
            <w:pPr>
              <w:pStyle w:val="Tabletext"/>
              <w:rPr>
                <w:lang w:val="pt-BR"/>
              </w:rPr>
            </w:pPr>
          </w:p>
        </w:tc>
      </w:tr>
    </w:tbl>
    <w:p w14:paraId="7732A7A2" w14:textId="77777777" w:rsidR="0004309F" w:rsidRDefault="0004309F">
      <w:pPr>
        <w:rPr>
          <w:lang w:val="pt-BR"/>
        </w:rPr>
      </w:pPr>
    </w:p>
    <w:p w14:paraId="6D55EDDB" w14:textId="77777777" w:rsidR="0004309F" w:rsidRDefault="0045134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492DC14" w14:textId="77777777" w:rsidR="0004309F" w:rsidRDefault="0045134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1A5EF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7A447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62B8F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1D8D9" w14:textId="77777777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A8FD1B" w14:textId="77777777" w:rsidR="0004309F" w:rsidRDefault="00451345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02F3CF" w14:textId="54A19589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 w:rsidR="00C9618E">
        <w:rPr>
          <w:noProof/>
          <w:snapToGrid/>
          <w:sz w:val="24"/>
          <w:szCs w:val="24"/>
        </w:rPr>
        <w:tab/>
      </w:r>
      <w:r w:rsidR="00C9618E">
        <w:rPr>
          <w:noProof/>
          <w:snapToGrid/>
        </w:rPr>
        <w:t xml:space="preserve">RN001 - </w:t>
      </w:r>
      <w:r w:rsidR="005703BC">
        <w:rPr>
          <w:noProof/>
          <w:lang w:val="pt-BR"/>
        </w:rPr>
        <w:t>Busca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047E9" w14:textId="7E788D69" w:rsidR="0004309F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 w:rsidR="00C9618E">
        <w:rPr>
          <w:noProof/>
          <w:snapToGrid/>
        </w:rPr>
        <w:t>RN00</w:t>
      </w:r>
      <w:r w:rsidR="00C9618E">
        <w:rPr>
          <w:noProof/>
          <w:snapToGrid/>
        </w:rPr>
        <w:t>2</w:t>
      </w:r>
      <w:r w:rsidR="00C9618E">
        <w:rPr>
          <w:noProof/>
          <w:snapToGrid/>
        </w:rPr>
        <w:t xml:space="preserve"> -</w:t>
      </w:r>
      <w:r w:rsidR="005703BC">
        <w:rPr>
          <w:noProof/>
          <w:lang w:val="pt-BR"/>
        </w:rPr>
        <w:t>Desaparecimento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E364DA" w14:textId="364C5F03" w:rsidR="0004309F" w:rsidRPr="005703BC" w:rsidRDefault="0045134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2.3</w:t>
      </w:r>
      <w:r w:rsidRPr="005703BC">
        <w:rPr>
          <w:noProof/>
          <w:snapToGrid/>
          <w:sz w:val="24"/>
          <w:szCs w:val="24"/>
          <w:lang w:val="pt-BR"/>
        </w:rPr>
        <w:tab/>
      </w:r>
      <w:r w:rsidR="00C9618E" w:rsidRPr="00C9618E">
        <w:rPr>
          <w:noProof/>
          <w:snapToGrid/>
          <w:lang w:val="pt-BR"/>
        </w:rPr>
        <w:t>RN00</w:t>
      </w:r>
      <w:r w:rsidR="00C9618E">
        <w:rPr>
          <w:noProof/>
          <w:snapToGrid/>
          <w:lang w:val="pt-BR"/>
        </w:rPr>
        <w:t>3</w:t>
      </w:r>
      <w:r w:rsidR="00C9618E" w:rsidRPr="00C9618E">
        <w:rPr>
          <w:noProof/>
          <w:snapToGrid/>
          <w:lang w:val="pt-BR"/>
        </w:rPr>
        <w:t xml:space="preserve"> -</w:t>
      </w:r>
      <w:r w:rsidR="005703BC">
        <w:rPr>
          <w:noProof/>
          <w:lang w:val="pt-BR"/>
        </w:rPr>
        <w:t>Organização da Busca e Entrega</w:t>
      </w:r>
      <w:r w:rsidRPr="005703BC">
        <w:rPr>
          <w:noProof/>
          <w:lang w:val="pt-BR"/>
        </w:rPr>
        <w:tab/>
      </w:r>
      <w:r>
        <w:rPr>
          <w:noProof/>
        </w:rPr>
        <w:fldChar w:fldCharType="begin"/>
      </w:r>
      <w:r w:rsidRPr="005703BC">
        <w:rPr>
          <w:noProof/>
          <w:lang w:val="pt-BR"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 w:rsidRPr="005703B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DE8534A" w14:textId="4A924FB9" w:rsidR="0004309F" w:rsidRPr="005E7297" w:rsidRDefault="00451345" w:rsidP="005703BC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2.4</w:t>
      </w:r>
      <w:r w:rsidRPr="005E7297">
        <w:rPr>
          <w:noProof/>
          <w:snapToGrid/>
          <w:sz w:val="24"/>
          <w:szCs w:val="24"/>
          <w:lang w:val="pt-BR"/>
        </w:rPr>
        <w:tab/>
      </w:r>
      <w:r w:rsidR="00C9618E" w:rsidRPr="00C9618E">
        <w:rPr>
          <w:noProof/>
          <w:snapToGrid/>
          <w:lang w:val="pt-BR"/>
        </w:rPr>
        <w:t>RN00</w:t>
      </w:r>
      <w:r w:rsidR="00C9618E">
        <w:rPr>
          <w:noProof/>
          <w:snapToGrid/>
          <w:lang w:val="pt-BR"/>
        </w:rPr>
        <w:t>4</w:t>
      </w:r>
      <w:r w:rsidR="00C9618E" w:rsidRPr="00C9618E">
        <w:rPr>
          <w:noProof/>
          <w:snapToGrid/>
          <w:lang w:val="pt-BR"/>
        </w:rPr>
        <w:t xml:space="preserve"> -</w:t>
      </w:r>
      <w:r w:rsidR="005703BC">
        <w:rPr>
          <w:noProof/>
          <w:lang w:val="pt-BR"/>
        </w:rPr>
        <w:t>Organização de Estoque</w:t>
      </w:r>
      <w:r w:rsidRPr="005E7297">
        <w:rPr>
          <w:noProof/>
          <w:lang w:val="pt-BR"/>
        </w:rPr>
        <w:tab/>
      </w:r>
      <w:r w:rsidR="005E7297" w:rsidRPr="005E7297">
        <w:rPr>
          <w:noProof/>
          <w:lang w:val="pt-BR"/>
        </w:rPr>
        <w:t>4</w:t>
      </w:r>
    </w:p>
    <w:p w14:paraId="60CA4C69" w14:textId="01274828" w:rsidR="005E7297" w:rsidRPr="005E7297" w:rsidRDefault="005E7297" w:rsidP="005E7297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</w:t>
      </w:r>
      <w:r w:rsidR="00C9618E">
        <w:rPr>
          <w:noProof/>
          <w:lang w:val="pt-BR"/>
        </w:rPr>
        <w:t>5</w:t>
      </w:r>
      <w:r w:rsidRPr="005E7297">
        <w:rPr>
          <w:noProof/>
          <w:snapToGrid/>
          <w:sz w:val="24"/>
          <w:szCs w:val="24"/>
          <w:lang w:val="pt-BR"/>
        </w:rPr>
        <w:tab/>
      </w:r>
      <w:r w:rsidR="00C9618E" w:rsidRPr="00C9618E">
        <w:rPr>
          <w:noProof/>
          <w:snapToGrid/>
          <w:lang w:val="pt-BR"/>
        </w:rPr>
        <w:t>RN00</w:t>
      </w:r>
      <w:r w:rsidR="00C9618E">
        <w:rPr>
          <w:noProof/>
          <w:snapToGrid/>
          <w:lang w:val="pt-BR"/>
        </w:rPr>
        <w:t>5</w:t>
      </w:r>
      <w:r w:rsidR="00C9618E" w:rsidRPr="00C9618E">
        <w:rPr>
          <w:noProof/>
          <w:snapToGrid/>
          <w:lang w:val="pt-BR"/>
        </w:rPr>
        <w:t xml:space="preserve"> -</w:t>
      </w:r>
      <w:r>
        <w:rPr>
          <w:noProof/>
          <w:lang w:val="pt-BR"/>
        </w:rPr>
        <w:t>Regra de Prioridade</w:t>
      </w:r>
      <w:r w:rsidRPr="005E7297">
        <w:rPr>
          <w:noProof/>
          <w:lang w:val="pt-BR"/>
        </w:rPr>
        <w:tab/>
        <w:t>4</w:t>
      </w:r>
    </w:p>
    <w:p w14:paraId="4BE24EE8" w14:textId="55EA5FEB" w:rsidR="005E7297" w:rsidRPr="005E7297" w:rsidRDefault="005E7297" w:rsidP="005E7297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</w:t>
      </w:r>
      <w:r w:rsidR="00C9618E">
        <w:rPr>
          <w:noProof/>
          <w:lang w:val="pt-BR"/>
        </w:rPr>
        <w:t>6</w:t>
      </w:r>
      <w:r w:rsidRPr="005E7297">
        <w:rPr>
          <w:noProof/>
          <w:snapToGrid/>
          <w:sz w:val="24"/>
          <w:szCs w:val="24"/>
          <w:lang w:val="pt-BR"/>
        </w:rPr>
        <w:tab/>
      </w:r>
      <w:r w:rsidR="00C9618E">
        <w:rPr>
          <w:noProof/>
          <w:snapToGrid/>
        </w:rPr>
        <w:t>RN00</w:t>
      </w:r>
      <w:r w:rsidR="00C9618E">
        <w:rPr>
          <w:noProof/>
          <w:snapToGrid/>
        </w:rPr>
        <w:t>6</w:t>
      </w:r>
      <w:r w:rsidR="00C9618E">
        <w:rPr>
          <w:noProof/>
          <w:snapToGrid/>
        </w:rPr>
        <w:t xml:space="preserve"> -</w:t>
      </w:r>
      <w:r>
        <w:rPr>
          <w:noProof/>
          <w:lang w:val="pt-BR"/>
        </w:rPr>
        <w:t>Relatórios Automáticos</w:t>
      </w:r>
      <w:r w:rsidRPr="005E7297">
        <w:rPr>
          <w:noProof/>
          <w:lang w:val="pt-BR"/>
        </w:rPr>
        <w:tab/>
      </w:r>
      <w:r>
        <w:rPr>
          <w:noProof/>
        </w:rPr>
        <w:fldChar w:fldCharType="begin"/>
      </w:r>
      <w:r w:rsidRPr="005E7297">
        <w:rPr>
          <w:noProof/>
          <w:lang w:val="pt-BR"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 w:rsidRPr="005E729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90BCACA" w14:textId="7D3E4184" w:rsidR="00C9618E" w:rsidRPr="005E7297" w:rsidRDefault="00C9618E" w:rsidP="00C9618E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2.</w:t>
      </w:r>
      <w:r>
        <w:rPr>
          <w:noProof/>
          <w:lang w:val="pt-BR"/>
        </w:rPr>
        <w:t>7</w:t>
      </w:r>
      <w:r w:rsidRPr="005E7297">
        <w:rPr>
          <w:noProof/>
          <w:snapToGrid/>
          <w:sz w:val="24"/>
          <w:szCs w:val="24"/>
          <w:lang w:val="pt-BR"/>
        </w:rPr>
        <w:tab/>
      </w:r>
      <w:r>
        <w:rPr>
          <w:noProof/>
          <w:snapToGrid/>
        </w:rPr>
        <w:t>RN00</w:t>
      </w:r>
      <w:r>
        <w:rPr>
          <w:noProof/>
          <w:snapToGrid/>
        </w:rPr>
        <w:t>7</w:t>
      </w:r>
      <w:r>
        <w:rPr>
          <w:noProof/>
          <w:snapToGrid/>
        </w:rPr>
        <w:t xml:space="preserve"> -</w:t>
      </w:r>
      <w:r>
        <w:rPr>
          <w:noProof/>
          <w:lang w:val="pt-BR"/>
        </w:rPr>
        <w:t>Análise Semanal</w:t>
      </w:r>
      <w:r w:rsidRPr="005E7297">
        <w:rPr>
          <w:noProof/>
          <w:lang w:val="pt-BR"/>
        </w:rPr>
        <w:tab/>
      </w:r>
      <w:r>
        <w:rPr>
          <w:noProof/>
        </w:rPr>
        <w:fldChar w:fldCharType="begin"/>
      </w:r>
      <w:r w:rsidRPr="005E7297">
        <w:rPr>
          <w:noProof/>
          <w:lang w:val="pt-BR"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 w:rsidRPr="005E729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0A18DD0" w14:textId="77777777" w:rsidR="005E7297" w:rsidRPr="005E7297" w:rsidRDefault="005E7297" w:rsidP="005E7297">
      <w:pPr>
        <w:rPr>
          <w:lang w:val="pt-BR"/>
        </w:rPr>
      </w:pPr>
    </w:p>
    <w:p w14:paraId="74D010C0" w14:textId="77777777" w:rsidR="0004309F" w:rsidRDefault="0045134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E57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D1F91E7" w14:textId="5D69AD3E" w:rsidR="0004309F" w:rsidRDefault="00451345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3A28041B" w14:textId="490E0931" w:rsidR="00684B01" w:rsidRPr="00684B01" w:rsidRDefault="00684B01" w:rsidP="00684B01">
      <w:pPr>
        <w:ind w:left="720"/>
        <w:rPr>
          <w:lang w:val="pt-BR"/>
        </w:rPr>
      </w:pPr>
      <w:r>
        <w:rPr>
          <w:lang w:val="pt-BR"/>
        </w:rPr>
        <w:t>Este documento se propõe a explicar as regras de negócios utilizadas pela Distribuidora Madrazo, todas elas envolvendo algum aspecto de relevância para o projeto de modelagem de negócios.</w:t>
      </w:r>
    </w:p>
    <w:p w14:paraId="378AF74D" w14:textId="77777777" w:rsidR="0004309F" w:rsidRDefault="00451345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693E2840" w14:textId="235C7675" w:rsidR="0004309F" w:rsidRPr="00684B01" w:rsidRDefault="00684B01" w:rsidP="00684B01">
      <w:pPr>
        <w:pStyle w:val="InfoBlue"/>
      </w:pPr>
      <w:r w:rsidRPr="00684B01">
        <w:t>A finalidade desse documento é demonstrar as regras de negócios utilizadas pela Distribuidora Madrazo, como elas são aplicadas, para que elas sejam aplicadas corretamente durante o desenvolvimento do sistema para a empresa.</w:t>
      </w:r>
    </w:p>
    <w:p w14:paraId="109B12F1" w14:textId="38C41A6B" w:rsidR="0004309F" w:rsidRDefault="00451345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563642CD" w14:textId="3089506E" w:rsidR="00684B01" w:rsidRPr="00684B01" w:rsidRDefault="00684B01" w:rsidP="00684B01">
      <w:pPr>
        <w:ind w:left="720"/>
        <w:rPr>
          <w:lang w:val="pt-BR"/>
        </w:rPr>
      </w:pPr>
      <w:r>
        <w:rPr>
          <w:lang w:val="pt-BR"/>
        </w:rPr>
        <w:t>Este documento se limita a explicar apenas o funcionamento das regras</w:t>
      </w:r>
      <w:r w:rsidR="00787DC0">
        <w:rPr>
          <w:lang w:val="pt-BR"/>
        </w:rPr>
        <w:t xml:space="preserve"> de negócios</w:t>
      </w:r>
      <w:r>
        <w:rPr>
          <w:lang w:val="pt-BR"/>
        </w:rPr>
        <w:t xml:space="preserve"> utilizadas pela Distribuidora Madrazo, </w:t>
      </w:r>
      <w:r w:rsidR="00787DC0">
        <w:rPr>
          <w:lang w:val="pt-BR"/>
        </w:rPr>
        <w:t>ele também interage com os documentos Glossário de Negócio, e Visão de Negócio.</w:t>
      </w:r>
    </w:p>
    <w:p w14:paraId="4E3429C7" w14:textId="1EDF4DD3" w:rsidR="0004309F" w:rsidRDefault="00451345">
      <w:pPr>
        <w:pStyle w:val="Ttulo2"/>
        <w:rPr>
          <w:lang w:val="pt-BR"/>
        </w:rPr>
      </w:pPr>
      <w:bookmarkStart w:id="9" w:name="_Toc456600922"/>
      <w:bookmarkStart w:id="10" w:name="_Toc456598591"/>
      <w:bookmarkStart w:id="11" w:name="_Toc18206541"/>
      <w:r>
        <w:rPr>
          <w:lang w:val="pt-BR"/>
        </w:rPr>
        <w:t>Visão Geral</w:t>
      </w:r>
      <w:bookmarkEnd w:id="9"/>
      <w:bookmarkEnd w:id="10"/>
      <w:bookmarkEnd w:id="11"/>
    </w:p>
    <w:p w14:paraId="77B96487" w14:textId="36D06839" w:rsidR="00787DC0" w:rsidRPr="00787DC0" w:rsidRDefault="00787DC0" w:rsidP="00787DC0">
      <w:pPr>
        <w:ind w:left="720"/>
        <w:rPr>
          <w:lang w:val="pt-BR"/>
        </w:rPr>
      </w:pPr>
      <w:r>
        <w:rPr>
          <w:lang w:val="pt-BR"/>
        </w:rPr>
        <w:t>Este documento está organizado de forma alfabética, e apresenta o funcionamento e a descrição de cada regra de negócio da Distribuidora Madrazo.</w:t>
      </w:r>
    </w:p>
    <w:p w14:paraId="514200C7" w14:textId="2473816A" w:rsidR="0004309F" w:rsidRDefault="00451345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18206542"/>
      <w:r>
        <w:rPr>
          <w:sz w:val="20"/>
          <w:szCs w:val="20"/>
          <w:lang w:val="pt-BR"/>
        </w:rPr>
        <w:t>Definições</w:t>
      </w:r>
      <w:bookmarkEnd w:id="12"/>
    </w:p>
    <w:p w14:paraId="58DD8424" w14:textId="30014C94" w:rsidR="0004309F" w:rsidRDefault="00CC7A4C">
      <w:pPr>
        <w:pStyle w:val="Ttulo2"/>
        <w:widowControl/>
        <w:rPr>
          <w:lang w:val="pt-BR"/>
        </w:rPr>
      </w:pPr>
      <w:r>
        <w:rPr>
          <w:lang w:val="pt-BR"/>
        </w:rPr>
        <w:t xml:space="preserve">RN001 - </w:t>
      </w:r>
      <w:r w:rsidR="003D1FB0">
        <w:rPr>
          <w:lang w:val="pt-BR"/>
        </w:rPr>
        <w:t>Busca do Produto</w:t>
      </w:r>
    </w:p>
    <w:p w14:paraId="035F67E1" w14:textId="7E20C9B3" w:rsidR="003D1FB0" w:rsidRPr="003D1FB0" w:rsidRDefault="003D1FB0" w:rsidP="003D1FB0">
      <w:pPr>
        <w:pStyle w:val="InfoBlue"/>
      </w:pPr>
      <w:r>
        <w:t>A busca do produto deve ser feita pelo sistema da empresa, e sempre deve ser registrado a hora, id do funcionário e id do produto que a busca foi feita.</w:t>
      </w:r>
    </w:p>
    <w:p w14:paraId="717F3D63" w14:textId="5FB17E39" w:rsidR="0004309F" w:rsidRDefault="00CC7A4C">
      <w:pPr>
        <w:pStyle w:val="Ttulo2"/>
        <w:widowControl/>
        <w:rPr>
          <w:lang w:val="pt-BR"/>
        </w:rPr>
      </w:pPr>
      <w:r>
        <w:rPr>
          <w:lang w:val="pt-BR"/>
        </w:rPr>
        <w:t xml:space="preserve">RN002 - </w:t>
      </w:r>
      <w:r w:rsidR="003D1FB0">
        <w:rPr>
          <w:lang w:val="pt-BR"/>
        </w:rPr>
        <w:t>Desaparecimento do Produto</w:t>
      </w:r>
    </w:p>
    <w:p w14:paraId="7EF1891A" w14:textId="1A816DB8" w:rsidR="003D1FB0" w:rsidRPr="003D1FB0" w:rsidRDefault="003D1FB0" w:rsidP="003D1FB0">
      <w:pPr>
        <w:ind w:left="720"/>
        <w:rPr>
          <w:lang w:val="pt-BR"/>
        </w:rPr>
      </w:pPr>
      <w:r>
        <w:rPr>
          <w:lang w:val="pt-BR"/>
        </w:rPr>
        <w:t xml:space="preserve">Em caso de desaparecimento do produto, o funcionário que o notou, deve abrir um protocolo de desaparecimento, e salvar o seu id, e o id do produto que desapareceu para o sistema. Após a abertura do protocolo, o gerente receberá uma notificação que o produto sumiu, e deverá iniciar uma investigação para identificar o </w:t>
      </w:r>
      <w:r w:rsidR="00511851">
        <w:rPr>
          <w:lang w:val="pt-BR"/>
        </w:rPr>
        <w:t>último</w:t>
      </w:r>
      <w:r>
        <w:rPr>
          <w:lang w:val="pt-BR"/>
        </w:rPr>
        <w:t xml:space="preserve"> funcionário que entrou em contato com o produto, para verificar o responsável pelo desaparecimento do produto, e caso seja identificado o responsável, ele será notificado ou demitido a depender da gravidade do acontecimento.</w:t>
      </w:r>
    </w:p>
    <w:p w14:paraId="237CC20C" w14:textId="50150C85" w:rsidR="0004309F" w:rsidRDefault="00CC7A4C">
      <w:pPr>
        <w:pStyle w:val="Ttulo2"/>
        <w:widowControl/>
        <w:rPr>
          <w:lang w:val="pt-BR"/>
        </w:rPr>
      </w:pPr>
      <w:r>
        <w:rPr>
          <w:lang w:val="pt-BR"/>
        </w:rPr>
        <w:t xml:space="preserve">RN003 - </w:t>
      </w:r>
      <w:r w:rsidR="00511851">
        <w:rPr>
          <w:lang w:val="pt-BR"/>
        </w:rPr>
        <w:t>Organização da Busca e Entrega</w:t>
      </w:r>
    </w:p>
    <w:p w14:paraId="5E5A9FE8" w14:textId="3779F1CF" w:rsidR="00511851" w:rsidRPr="00511851" w:rsidRDefault="00511851" w:rsidP="00511851">
      <w:pPr>
        <w:ind w:left="720"/>
        <w:rPr>
          <w:lang w:val="pt-BR"/>
        </w:rPr>
      </w:pPr>
      <w:r>
        <w:rPr>
          <w:lang w:val="pt-BR"/>
        </w:rPr>
        <w:t xml:space="preserve">O entregador responsável por buscar ou entregar produtos nas localidades solicitadas pelas empresas deve seguir a orientação do sistema da ordem dos locais que ele deve ir primeiro, pois o sistema leva em conta eficiência, menor tempo para busca, e prioridade na busca dos produtos. Após concluídas, o sistema salva e gera um relatório completo sobre a entrega, com o id do entregador, </w:t>
      </w:r>
      <w:r w:rsidR="003D29C6">
        <w:rPr>
          <w:lang w:val="pt-BR"/>
        </w:rPr>
        <w:t>id dos produtos entregues e id dos clientes.</w:t>
      </w:r>
    </w:p>
    <w:p w14:paraId="5047938B" w14:textId="3089D5AA" w:rsidR="0004309F" w:rsidRDefault="00CC7A4C">
      <w:pPr>
        <w:pStyle w:val="Ttulo2"/>
        <w:rPr>
          <w:lang w:val="pt-BR"/>
        </w:rPr>
      </w:pPr>
      <w:r>
        <w:rPr>
          <w:lang w:val="pt-BR"/>
        </w:rPr>
        <w:t xml:space="preserve">RN004 - </w:t>
      </w:r>
      <w:r w:rsidR="00D32C8C">
        <w:rPr>
          <w:lang w:val="pt-BR"/>
        </w:rPr>
        <w:t>Organização de Estoque</w:t>
      </w:r>
    </w:p>
    <w:p w14:paraId="0BBBB3E8" w14:textId="48F3D471" w:rsidR="00D32C8C" w:rsidRDefault="00D32C8C" w:rsidP="00D32C8C">
      <w:pPr>
        <w:ind w:left="720"/>
        <w:rPr>
          <w:lang w:val="pt-BR"/>
        </w:rPr>
      </w:pPr>
      <w:r>
        <w:rPr>
          <w:lang w:val="pt-BR"/>
        </w:rPr>
        <w:t>A organização de estoque deve ser feita levando em consideração:</w:t>
      </w:r>
    </w:p>
    <w:p w14:paraId="4D29DD60" w14:textId="20BB1002" w:rsidR="00D32C8C" w:rsidRDefault="00D32C8C" w:rsidP="00D32C8C">
      <w:pPr>
        <w:ind w:left="720"/>
        <w:rPr>
          <w:lang w:val="pt-BR"/>
        </w:rPr>
      </w:pPr>
      <w:r>
        <w:rPr>
          <w:lang w:val="pt-BR"/>
        </w:rPr>
        <w:t>O peso da mercadoria, que quanto maior o seu peso, mais próximo ao chão deve ser armazenado para não provocar estresse desnecessário a estrutura de armazenamento.</w:t>
      </w:r>
    </w:p>
    <w:p w14:paraId="6350435E" w14:textId="0D9381E5" w:rsidR="00B375AE" w:rsidRDefault="005703BC" w:rsidP="00B375AE">
      <w:pPr>
        <w:ind w:left="720"/>
        <w:rPr>
          <w:lang w:val="pt-BR"/>
        </w:rPr>
      </w:pPr>
      <w:r>
        <w:rPr>
          <w:lang w:val="pt-BR"/>
        </w:rPr>
        <w:t>A prioridade na entrega e data máxima para entrega, quanto maior a prioridade ou mais próxima a data para entrega do produto quando registrado no sistema, mais acessível deverá ser o seu local de armazenamento.</w:t>
      </w:r>
    </w:p>
    <w:p w14:paraId="43BDB058" w14:textId="6EECE501" w:rsidR="00B375AE" w:rsidRDefault="00CC7A4C" w:rsidP="00B375AE">
      <w:pPr>
        <w:pStyle w:val="Ttulo2"/>
        <w:rPr>
          <w:lang w:val="pt-BR"/>
        </w:rPr>
      </w:pPr>
      <w:r>
        <w:rPr>
          <w:lang w:val="pt-BR"/>
        </w:rPr>
        <w:t xml:space="preserve">RN005 - </w:t>
      </w:r>
      <w:r w:rsidR="00B375AE">
        <w:rPr>
          <w:lang w:val="pt-BR"/>
        </w:rPr>
        <w:t>Regra de Prioridade</w:t>
      </w:r>
    </w:p>
    <w:p w14:paraId="7AB9AD71" w14:textId="1C0C0299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Para cada produto armazenado, ele deve possuir uma categoria de prioridade, que irá definir a sua posição no armazenamento, tempo para entrega e cuidados especiais no manuseamento, elas se dão pelas cores:</w:t>
      </w:r>
    </w:p>
    <w:p w14:paraId="13CC658D" w14:textId="1C768D05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Verde: sem prioridade alterada ou cuidados especiais.</w:t>
      </w:r>
    </w:p>
    <w:p w14:paraId="711755CE" w14:textId="4DB1F67D" w:rsidR="00B375AE" w:rsidRDefault="00B375AE" w:rsidP="00B375AE">
      <w:pPr>
        <w:ind w:left="720"/>
        <w:rPr>
          <w:lang w:val="pt-BR"/>
        </w:rPr>
      </w:pPr>
      <w:r>
        <w:rPr>
          <w:lang w:val="pt-BR"/>
        </w:rPr>
        <w:t>Amarelo: média prioridade, e sem cuidados especiais.</w:t>
      </w:r>
    </w:p>
    <w:p w14:paraId="5CA0AACF" w14:textId="7869B944" w:rsidR="00B375AE" w:rsidRPr="00B375AE" w:rsidRDefault="00B375AE" w:rsidP="00B375AE">
      <w:pPr>
        <w:ind w:left="720"/>
        <w:rPr>
          <w:lang w:val="pt-BR"/>
        </w:rPr>
      </w:pPr>
      <w:r>
        <w:rPr>
          <w:lang w:val="pt-BR"/>
        </w:rPr>
        <w:t xml:space="preserve">Vermelho: prioridade máxima e cuidados no armazenamento e manuseio do produto.  </w:t>
      </w:r>
    </w:p>
    <w:p w14:paraId="5F230499" w14:textId="3AC385AB" w:rsidR="00B375AE" w:rsidRDefault="00CC7A4C" w:rsidP="00B375AE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RN006 - </w:t>
      </w:r>
      <w:r w:rsidR="00B375AE">
        <w:rPr>
          <w:lang w:val="pt-BR"/>
        </w:rPr>
        <w:t>Relatórios Automáticos</w:t>
      </w:r>
    </w:p>
    <w:p w14:paraId="6EEAE0C4" w14:textId="79C11E17" w:rsidR="00B375AE" w:rsidRPr="00D32C8C" w:rsidRDefault="00B375AE" w:rsidP="00502A4C">
      <w:pPr>
        <w:ind w:left="720"/>
        <w:rPr>
          <w:lang w:val="pt-BR"/>
        </w:rPr>
      </w:pPr>
      <w:r>
        <w:rPr>
          <w:lang w:val="pt-BR"/>
        </w:rPr>
        <w:t>Em qualquer tipo de manipulação do produto, seja de movimentação no armazenamento, seja em entrega ou busca, deve ser salvo um histórico do que foi feito, por quem foi feito e os objetos envolvidos, para serem armazenados e visualizados caso necessário pelo gerente da empresa.</w:t>
      </w:r>
    </w:p>
    <w:p w14:paraId="6EF2F580" w14:textId="0049BEC3" w:rsidR="00502A4C" w:rsidRDefault="00502A4C" w:rsidP="00502A4C">
      <w:pPr>
        <w:pStyle w:val="Ttulo2"/>
        <w:rPr>
          <w:lang w:val="pt-BR"/>
        </w:rPr>
      </w:pPr>
      <w:r>
        <w:rPr>
          <w:lang w:val="pt-BR"/>
        </w:rPr>
        <w:t>RN007 – Análise Semanal</w:t>
      </w:r>
    </w:p>
    <w:p w14:paraId="2827E821" w14:textId="48A04909" w:rsidR="00502A4C" w:rsidRDefault="00502A4C" w:rsidP="00502A4C">
      <w:pPr>
        <w:ind w:left="720"/>
        <w:rPr>
          <w:lang w:val="pt-BR"/>
        </w:rPr>
      </w:pPr>
      <w:r>
        <w:rPr>
          <w:lang w:val="pt-BR"/>
        </w:rPr>
        <w:t>Toda semana, o gerente da empresa deverá receber o documento de análise semanal, que consta o número total de produtos que entraram no sistema, e o número total de produtos que saíram, também deve incluir o número de entregas realizas por cada entregador, número de produtos que desapareceram</w:t>
      </w:r>
      <w:r w:rsidR="00946280">
        <w:rPr>
          <w:lang w:val="pt-BR"/>
        </w:rPr>
        <w:t xml:space="preserve"> e as localidades mais comuns de busca e entrega.</w:t>
      </w:r>
    </w:p>
    <w:p w14:paraId="10976694" w14:textId="77777777" w:rsidR="00502A4C" w:rsidRPr="00502A4C" w:rsidRDefault="00502A4C" w:rsidP="00502A4C">
      <w:pPr>
        <w:ind w:left="720"/>
        <w:rPr>
          <w:lang w:val="pt-BR"/>
        </w:rPr>
      </w:pPr>
    </w:p>
    <w:p w14:paraId="032BE67B" w14:textId="77777777" w:rsidR="001E57FF" w:rsidRDefault="001E57FF" w:rsidP="00684B01">
      <w:pPr>
        <w:pStyle w:val="InfoBlue"/>
      </w:pPr>
    </w:p>
    <w:sectPr w:rsidR="001E57F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7D48" w14:textId="77777777" w:rsidR="00782951" w:rsidRDefault="00782951">
      <w:pPr>
        <w:spacing w:line="240" w:lineRule="auto"/>
      </w:pPr>
      <w:r>
        <w:separator/>
      </w:r>
    </w:p>
  </w:endnote>
  <w:endnote w:type="continuationSeparator" w:id="0">
    <w:p w14:paraId="7B8304F4" w14:textId="77777777" w:rsidR="00782951" w:rsidRDefault="00782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309F" w14:paraId="55C98B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5FFF0" w14:textId="77777777" w:rsidR="0004309F" w:rsidRDefault="0045134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787287" w14:textId="0A44614B" w:rsidR="0004309F" w:rsidRDefault="0045134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6F1013" w:rsidRPr="006F1013">
            <w:rPr>
              <w:b/>
              <w:bCs/>
            </w:rPr>
            <w:t>Distribuidora</w:t>
          </w:r>
          <w:proofErr w:type="spellEnd"/>
          <w:r w:rsidR="006F1013" w:rsidRPr="006F1013">
            <w:rPr>
              <w:b/>
              <w:bCs/>
            </w:rPr>
            <w:t xml:space="preserve"> Madrazo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4628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CE84CD" w14:textId="77777777" w:rsidR="0004309F" w:rsidRDefault="0045134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FFBB3AF" w14:textId="77777777" w:rsidR="0004309F" w:rsidRDefault="000430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3A10" w14:textId="77777777" w:rsidR="00782951" w:rsidRDefault="00782951">
      <w:pPr>
        <w:spacing w:line="240" w:lineRule="auto"/>
      </w:pPr>
      <w:r>
        <w:separator/>
      </w:r>
    </w:p>
  </w:footnote>
  <w:footnote w:type="continuationSeparator" w:id="0">
    <w:p w14:paraId="0B446470" w14:textId="77777777" w:rsidR="00782951" w:rsidRDefault="00782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BDC9" w14:textId="77777777" w:rsidR="0004309F" w:rsidRDefault="0004309F">
    <w:pPr>
      <w:rPr>
        <w:sz w:val="24"/>
        <w:szCs w:val="24"/>
      </w:rPr>
    </w:pPr>
  </w:p>
  <w:p w14:paraId="7E05B7A9" w14:textId="77777777" w:rsidR="0004309F" w:rsidRDefault="0004309F">
    <w:pPr>
      <w:pBdr>
        <w:top w:val="single" w:sz="6" w:space="1" w:color="auto"/>
      </w:pBdr>
      <w:rPr>
        <w:sz w:val="24"/>
        <w:szCs w:val="24"/>
      </w:rPr>
    </w:pPr>
  </w:p>
  <w:p w14:paraId="3C63C0F6" w14:textId="16F51158" w:rsidR="0004309F" w:rsidRDefault="0045134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502A4C" w:rsidRPr="00502A4C">
      <w:rPr>
        <w:rFonts w:ascii="Arial" w:hAnsi="Arial"/>
        <w:sz w:val="36"/>
        <w:szCs w:val="36"/>
      </w:rPr>
      <w:t>Distribuidora</w:t>
    </w:r>
    <w:proofErr w:type="spellEnd"/>
    <w:r w:rsidR="00502A4C" w:rsidRPr="00502A4C">
      <w:rPr>
        <w:rFonts w:ascii="Arial" w:hAnsi="Arial"/>
        <w:sz w:val="36"/>
        <w:szCs w:val="36"/>
      </w:rPr>
      <w:t xml:space="preserve"> Madrazo</w:t>
    </w:r>
    <w:r>
      <w:rPr>
        <w:rFonts w:ascii="Arial" w:hAnsi="Arial"/>
        <w:b/>
        <w:bCs/>
        <w:sz w:val="36"/>
        <w:szCs w:val="36"/>
      </w:rPr>
      <w:fldChar w:fldCharType="end"/>
    </w:r>
  </w:p>
  <w:p w14:paraId="59EE6CDD" w14:textId="77777777" w:rsidR="0004309F" w:rsidRDefault="0004309F">
    <w:pPr>
      <w:pBdr>
        <w:bottom w:val="single" w:sz="6" w:space="1" w:color="auto"/>
      </w:pBdr>
      <w:jc w:val="right"/>
      <w:rPr>
        <w:sz w:val="24"/>
        <w:szCs w:val="24"/>
      </w:rPr>
    </w:pPr>
  </w:p>
  <w:p w14:paraId="2AD34FC6" w14:textId="77777777" w:rsidR="0004309F" w:rsidRDefault="000430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309F" w14:paraId="32912BF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82BBA7" w14:textId="5287A79D" w:rsidR="0004309F" w:rsidRDefault="0045134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502A4C">
            <w:t>Projeto</w:t>
          </w:r>
          <w:proofErr w:type="spellEnd"/>
          <w:r w:rsidR="00502A4C">
            <w:t xml:space="preserve"> ESII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65DB0B" w14:textId="6401DD9F" w:rsidR="0004309F" w:rsidRDefault="0045134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C9618E">
            <w:t>1.1</w:t>
          </w:r>
        </w:p>
      </w:tc>
    </w:tr>
    <w:tr w:rsidR="0004309F" w14:paraId="6BF194A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51271C" w14:textId="77777777" w:rsidR="0004309F" w:rsidRDefault="0045134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1E57FF">
            <w:t>Regras</w:t>
          </w:r>
          <w:proofErr w:type="spellEnd"/>
          <w:r w:rsidR="001E57FF">
            <w:t xml:space="preserve"> de </w:t>
          </w:r>
          <w:proofErr w:type="spellStart"/>
          <w:r w:rsidR="001E57F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56185D" w14:textId="6D986D3D" w:rsidR="0004309F" w:rsidRDefault="0045134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C9618E">
            <w:rPr>
              <w:lang w:val="pt-BR"/>
            </w:rPr>
            <w:t>15/06/2021</w:t>
          </w:r>
        </w:p>
      </w:tc>
    </w:tr>
  </w:tbl>
  <w:p w14:paraId="2A0AA0FE" w14:textId="77777777" w:rsidR="0004309F" w:rsidRDefault="000430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AE1D1A"/>
    <w:multiLevelType w:val="multilevel"/>
    <w:tmpl w:val="47CA61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7FF"/>
    <w:rsid w:val="0004309F"/>
    <w:rsid w:val="000A3E4C"/>
    <w:rsid w:val="001E57FF"/>
    <w:rsid w:val="003D1FB0"/>
    <w:rsid w:val="003D29C6"/>
    <w:rsid w:val="00451345"/>
    <w:rsid w:val="004A4663"/>
    <w:rsid w:val="00502A4C"/>
    <w:rsid w:val="00511851"/>
    <w:rsid w:val="005703BC"/>
    <w:rsid w:val="005E7297"/>
    <w:rsid w:val="00684B01"/>
    <w:rsid w:val="006F1013"/>
    <w:rsid w:val="00781C0F"/>
    <w:rsid w:val="00782951"/>
    <w:rsid w:val="00787DC0"/>
    <w:rsid w:val="007B46ED"/>
    <w:rsid w:val="00946280"/>
    <w:rsid w:val="00AB4FCA"/>
    <w:rsid w:val="00AC3CB7"/>
    <w:rsid w:val="00B375AE"/>
    <w:rsid w:val="00BE0E30"/>
    <w:rsid w:val="00C8628C"/>
    <w:rsid w:val="00C9618E"/>
    <w:rsid w:val="00CC7A4C"/>
    <w:rsid w:val="00D32C8C"/>
    <w:rsid w:val="00DE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E65885"/>
  <w15:chartTrackingRefBased/>
  <w15:docId w15:val="{E5EF7E56-4E74-4179-819A-01387A4C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84B01"/>
    <w:pPr>
      <w:spacing w:after="120"/>
      <w:ind w:left="720"/>
    </w:pPr>
    <w:rPr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322</TotalTime>
  <Pages>5</Pages>
  <Words>736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Distribuidora Madrazo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Projeto ESII</dc:subject>
  <dc:creator>Estevam De Freitas</dc:creator>
  <cp:keywords/>
  <dc:description/>
  <cp:lastModifiedBy>ESTEVAM JUNIOR</cp:lastModifiedBy>
  <cp:revision>10</cp:revision>
  <cp:lastPrinted>2001-09-13T12:41:00Z</cp:lastPrinted>
  <dcterms:created xsi:type="dcterms:W3CDTF">2021-06-05T20:35:00Z</dcterms:created>
  <dcterms:modified xsi:type="dcterms:W3CDTF">2021-06-15T18:15:00Z</dcterms:modified>
</cp:coreProperties>
</file>