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6107" w14:textId="4EB91034" w:rsidR="003C13D5" w:rsidRDefault="00E652BC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685568">
        <w:rPr>
          <w:lang w:val="pt-BR"/>
        </w:rPr>
        <w:t>Projeto ESII</w:t>
      </w:r>
      <w:r>
        <w:rPr>
          <w:lang w:val="pt-BR"/>
        </w:rPr>
        <w:fldChar w:fldCharType="end"/>
      </w:r>
    </w:p>
    <w:p w14:paraId="61823E94" w14:textId="77777777" w:rsidR="003C13D5" w:rsidRDefault="00E652BC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B20211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5CA7A954" w14:textId="77777777" w:rsidR="003C13D5" w:rsidRDefault="003C13D5">
      <w:pPr>
        <w:pStyle w:val="Ttulo"/>
        <w:jc w:val="right"/>
        <w:rPr>
          <w:lang w:val="pt-BR"/>
        </w:rPr>
      </w:pPr>
    </w:p>
    <w:p w14:paraId="2717D522" w14:textId="77777777" w:rsidR="003C13D5" w:rsidRDefault="00E652BC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5858361E" w14:textId="77777777" w:rsidR="003C13D5" w:rsidRDefault="003C13D5">
      <w:pPr>
        <w:pStyle w:val="Ttulo"/>
        <w:rPr>
          <w:sz w:val="28"/>
          <w:szCs w:val="28"/>
          <w:lang w:val="pt-BR"/>
        </w:rPr>
      </w:pPr>
    </w:p>
    <w:p w14:paraId="4B2102A7" w14:textId="77777777" w:rsidR="003C13D5" w:rsidRDefault="003C13D5">
      <w:pPr>
        <w:rPr>
          <w:lang w:val="pt-BR"/>
        </w:rPr>
      </w:pPr>
    </w:p>
    <w:p w14:paraId="54C28588" w14:textId="77777777" w:rsidR="003C13D5" w:rsidRDefault="003C13D5">
      <w:pPr>
        <w:rPr>
          <w:lang w:val="pt-BR"/>
        </w:rPr>
        <w:sectPr w:rsidR="003C13D5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5898DBE" w14:textId="77777777" w:rsidR="003C13D5" w:rsidRDefault="00E652B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C13D5" w14:paraId="3A80498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F9BF9" w14:textId="77777777" w:rsidR="003C13D5" w:rsidRDefault="00E652B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F7326" w14:textId="77777777" w:rsidR="003C13D5" w:rsidRDefault="00E652B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174E2" w14:textId="77777777" w:rsidR="003C13D5" w:rsidRDefault="00E652B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DFA83" w14:textId="77777777" w:rsidR="003C13D5" w:rsidRDefault="00E652B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C13D5" w14:paraId="18FEEBB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1CD5B" w14:textId="22CBCC95" w:rsidR="003C13D5" w:rsidRDefault="0068556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05/06/2021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00BEE" w14:textId="7312EF0F" w:rsidR="003C13D5" w:rsidRDefault="00E652B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685568">
              <w:rPr>
                <w:lang w:val="pt-BR"/>
              </w:rPr>
              <w:t>1.0</w:t>
            </w:r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66435" w14:textId="55F73590" w:rsidR="003C13D5" w:rsidRDefault="0068556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Criado e preenchido as definições dos itens 2.1 até o item 2.5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F0851" w14:textId="6638D6C6" w:rsidR="003C13D5" w:rsidRDefault="0068556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Estevam de Freitas Junior</w:t>
            </w:r>
          </w:p>
        </w:tc>
      </w:tr>
      <w:tr w:rsidR="003C13D5" w14:paraId="50BD85C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50C3F" w14:textId="77777777" w:rsidR="003C13D5" w:rsidRDefault="003C13D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374AD" w14:textId="77777777" w:rsidR="003C13D5" w:rsidRDefault="003C13D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FD5A2" w14:textId="77777777" w:rsidR="003C13D5" w:rsidRDefault="003C13D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377F4" w14:textId="77777777" w:rsidR="003C13D5" w:rsidRDefault="003C13D5">
            <w:pPr>
              <w:pStyle w:val="Tabletext"/>
              <w:rPr>
                <w:lang w:val="pt-BR"/>
              </w:rPr>
            </w:pPr>
          </w:p>
        </w:tc>
      </w:tr>
      <w:tr w:rsidR="003C13D5" w14:paraId="7615EE7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24810" w14:textId="77777777" w:rsidR="003C13D5" w:rsidRDefault="003C13D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351B2" w14:textId="77777777" w:rsidR="003C13D5" w:rsidRDefault="003C13D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2093B" w14:textId="77777777" w:rsidR="003C13D5" w:rsidRDefault="003C13D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90808" w14:textId="77777777" w:rsidR="003C13D5" w:rsidRDefault="003C13D5">
            <w:pPr>
              <w:pStyle w:val="Tabletext"/>
              <w:rPr>
                <w:lang w:val="pt-BR"/>
              </w:rPr>
            </w:pPr>
          </w:p>
        </w:tc>
      </w:tr>
      <w:tr w:rsidR="003C13D5" w14:paraId="6D487A1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99FEC" w14:textId="77777777" w:rsidR="003C13D5" w:rsidRDefault="003C13D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8FB2C" w14:textId="77777777" w:rsidR="003C13D5" w:rsidRDefault="003C13D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8AA0A" w14:textId="77777777" w:rsidR="003C13D5" w:rsidRDefault="003C13D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0206A" w14:textId="77777777" w:rsidR="003C13D5" w:rsidRDefault="003C13D5">
            <w:pPr>
              <w:pStyle w:val="Tabletext"/>
              <w:rPr>
                <w:lang w:val="pt-BR"/>
              </w:rPr>
            </w:pPr>
          </w:p>
        </w:tc>
      </w:tr>
    </w:tbl>
    <w:p w14:paraId="1080C0AA" w14:textId="77777777" w:rsidR="003C13D5" w:rsidRDefault="003C13D5">
      <w:pPr>
        <w:rPr>
          <w:lang w:val="pt-BR"/>
        </w:rPr>
      </w:pPr>
    </w:p>
    <w:p w14:paraId="366BFA6C" w14:textId="77777777" w:rsidR="003C13D5" w:rsidRDefault="00E652BC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6772D1B5" w14:textId="77777777" w:rsidR="003C13D5" w:rsidRDefault="00E652BC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E3E9BE" w14:textId="77777777" w:rsidR="003C13D5" w:rsidRDefault="00E652B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8AE175" w14:textId="77777777" w:rsidR="003C13D5" w:rsidRDefault="00E652B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F8319F" w14:textId="77777777" w:rsidR="003C13D5" w:rsidRDefault="00E652B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94A516" w14:textId="77777777" w:rsidR="003C13D5" w:rsidRDefault="00E652B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8E0E70" w14:textId="77777777" w:rsidR="003C13D5" w:rsidRDefault="00E652BC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CCC988" w14:textId="1B83377D" w:rsidR="003C13D5" w:rsidRDefault="00E652B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 w:rsidR="00923512">
        <w:rPr>
          <w:noProof/>
          <w:lang w:val="pt-BR"/>
        </w:rPr>
        <w:t>Dados de Armazenamento</w:t>
      </w:r>
      <w:r w:rsidR="00923512"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5C675C" w14:textId="74B6ED1A" w:rsidR="003C13D5" w:rsidRDefault="00E652B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 w:rsidR="00725ED3">
        <w:rPr>
          <w:noProof/>
          <w:lang w:val="pt-BR"/>
        </w:rPr>
        <w:t>Ordem de Busca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494C22" w14:textId="293FB20C" w:rsidR="003C13D5" w:rsidRDefault="00E652BC" w:rsidP="0038070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 w:rsidR="00725ED3">
        <w:rPr>
          <w:noProof/>
          <w:lang w:val="pt-BR"/>
        </w:rPr>
        <w:t>Ordem de Entrega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2191F3" w14:textId="1A225E15" w:rsidR="003C13D5" w:rsidRDefault="00E652BC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 w:rsidR="00725ED3">
        <w:rPr>
          <w:noProof/>
          <w:lang w:val="pt-BR"/>
        </w:rPr>
        <w:t>Protocolo de Desaparecimento</w:t>
      </w:r>
      <w:r>
        <w:rPr>
          <w:noProof/>
        </w:rPr>
        <w:tab/>
      </w:r>
      <w:r w:rsidR="00923512">
        <w:rPr>
          <w:noProof/>
        </w:rPr>
        <w:t>4</w:t>
      </w:r>
    </w:p>
    <w:p w14:paraId="036E233E" w14:textId="1FCAAAB7" w:rsidR="00923512" w:rsidRPr="00923512" w:rsidRDefault="00923512" w:rsidP="0092351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 w:rsidR="00725ED3">
        <w:rPr>
          <w:noProof/>
          <w:lang w:val="pt-BR"/>
        </w:rPr>
        <w:t>Solicitação de Entrega</w:t>
      </w:r>
      <w:r>
        <w:rPr>
          <w:noProof/>
        </w:rPr>
        <w:tab/>
      </w:r>
      <w:r>
        <w:rPr>
          <w:noProof/>
        </w:rPr>
        <w:t>4</w:t>
      </w:r>
    </w:p>
    <w:p w14:paraId="12E03D97" w14:textId="5E3BC969" w:rsidR="003C13D5" w:rsidRDefault="00E652BC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Estereótipos em UML</w:t>
      </w:r>
      <w:r>
        <w:rPr>
          <w:noProof/>
        </w:rPr>
        <w:tab/>
      </w:r>
      <w:r w:rsidR="00725ED3">
        <w:rPr>
          <w:noProof/>
        </w:rPr>
        <w:t>4</w:t>
      </w:r>
    </w:p>
    <w:p w14:paraId="3FA7936F" w14:textId="77777777" w:rsidR="003C13D5" w:rsidRDefault="00E652BC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B20211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1ACFF167" w14:textId="2EDFD258" w:rsidR="003C13D5" w:rsidRDefault="00E652BC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70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5B953FE0" w14:textId="7A7DC3D8" w:rsidR="00F920ED" w:rsidRPr="00F920ED" w:rsidRDefault="00F920ED" w:rsidP="00885301">
      <w:pPr>
        <w:ind w:left="720"/>
        <w:jc w:val="both"/>
        <w:rPr>
          <w:lang w:val="pt-BR"/>
        </w:rPr>
      </w:pPr>
      <w:r>
        <w:rPr>
          <w:lang w:val="pt-BR"/>
        </w:rPr>
        <w:t xml:space="preserve">Este documento tem como objetivo definir conceitos utilizados pela Distribuidora Madrazo, para o projeto de modelagem de negócio, o foco </w:t>
      </w:r>
      <w:r w:rsidR="00D40231">
        <w:rPr>
          <w:lang w:val="pt-BR"/>
        </w:rPr>
        <w:t>são</w:t>
      </w:r>
      <w:r>
        <w:rPr>
          <w:lang w:val="pt-BR"/>
        </w:rPr>
        <w:t xml:space="preserve"> os conceitos relacionados a parte operacional.</w:t>
      </w:r>
    </w:p>
    <w:p w14:paraId="045C8215" w14:textId="589778A9" w:rsidR="003C13D5" w:rsidRDefault="00E652BC" w:rsidP="00885301">
      <w:pPr>
        <w:pStyle w:val="Ttulo2"/>
        <w:jc w:val="both"/>
        <w:rPr>
          <w:lang w:val="pt-BR"/>
        </w:rPr>
      </w:pPr>
      <w:bookmarkStart w:id="3" w:name="_Toc456600918"/>
      <w:bookmarkStart w:id="4" w:name="_Toc456598587"/>
      <w:bookmarkStart w:id="5" w:name="_Toc18206571"/>
      <w:r>
        <w:rPr>
          <w:lang w:val="pt-BR"/>
        </w:rPr>
        <w:t>Finalidade</w:t>
      </w:r>
      <w:bookmarkEnd w:id="3"/>
      <w:bookmarkEnd w:id="4"/>
      <w:bookmarkEnd w:id="5"/>
    </w:p>
    <w:p w14:paraId="45FCC4B6" w14:textId="0C5FDDB8" w:rsidR="00F920ED" w:rsidRPr="00F920ED" w:rsidRDefault="00F920ED" w:rsidP="00885301">
      <w:pPr>
        <w:ind w:left="720"/>
        <w:jc w:val="both"/>
        <w:rPr>
          <w:lang w:val="pt-BR"/>
        </w:rPr>
      </w:pPr>
      <w:r>
        <w:rPr>
          <w:lang w:val="pt-BR"/>
        </w:rPr>
        <w:t>A finalidade desse documento é dar sentido aos conceitos apresentados na parte operacional da Distribuidora Madrazo, e assim ajudar na leitura e no entendimento do funcionamento da empresa para o desenvolvimento do projeto proposto.</w:t>
      </w:r>
    </w:p>
    <w:p w14:paraId="7E128218" w14:textId="51A240A9" w:rsidR="003C13D5" w:rsidRDefault="00E652BC" w:rsidP="00885301">
      <w:pPr>
        <w:pStyle w:val="Ttulo2"/>
        <w:jc w:val="both"/>
        <w:rPr>
          <w:lang w:val="pt-BR"/>
        </w:rPr>
      </w:pPr>
      <w:bookmarkStart w:id="6" w:name="_Toc456600919"/>
      <w:bookmarkStart w:id="7" w:name="_Toc456598588"/>
      <w:bookmarkStart w:id="8" w:name="_Toc18206572"/>
      <w:r>
        <w:rPr>
          <w:lang w:val="pt-BR"/>
        </w:rPr>
        <w:t>Escopo</w:t>
      </w:r>
      <w:bookmarkEnd w:id="6"/>
      <w:bookmarkEnd w:id="7"/>
      <w:bookmarkEnd w:id="8"/>
    </w:p>
    <w:p w14:paraId="1FB670E6" w14:textId="5756006B" w:rsidR="00885301" w:rsidRPr="00885301" w:rsidRDefault="00885301" w:rsidP="00885301">
      <w:pPr>
        <w:ind w:left="720"/>
        <w:jc w:val="both"/>
        <w:rPr>
          <w:lang w:val="pt-BR"/>
        </w:rPr>
      </w:pPr>
      <w:bookmarkStart w:id="9" w:name="_Toc456600921"/>
      <w:bookmarkStart w:id="10" w:name="_Toc456598590"/>
      <w:bookmarkStart w:id="11" w:name="_Toc18206573"/>
      <w:r>
        <w:rPr>
          <w:lang w:val="pt-BR"/>
        </w:rPr>
        <w:t>Este documento se restringe a abordar e definir os termos usados n</w:t>
      </w:r>
      <w:r>
        <w:rPr>
          <w:lang w:val="pt-BR"/>
        </w:rPr>
        <w:t>a Distribuidora Madrazo, e que são relevantes para o entendimento da documentação criada para este projeto, e tem relação direta com o documento Visão de Negócio e o documento Regras de Negócio.</w:t>
      </w:r>
    </w:p>
    <w:p w14:paraId="48935985" w14:textId="6118E89E" w:rsidR="003C13D5" w:rsidRDefault="00E652BC" w:rsidP="00885301">
      <w:pPr>
        <w:pStyle w:val="Ttulo2"/>
        <w:jc w:val="both"/>
        <w:rPr>
          <w:lang w:val="pt-BR"/>
        </w:rPr>
      </w:pPr>
      <w:bookmarkStart w:id="12" w:name="_Toc456600922"/>
      <w:bookmarkStart w:id="13" w:name="_Toc456598591"/>
      <w:bookmarkStart w:id="14" w:name="_Toc18206574"/>
      <w:bookmarkEnd w:id="9"/>
      <w:bookmarkEnd w:id="10"/>
      <w:bookmarkEnd w:id="11"/>
      <w:r>
        <w:rPr>
          <w:lang w:val="pt-BR"/>
        </w:rPr>
        <w:t>Visão Geral</w:t>
      </w:r>
      <w:bookmarkEnd w:id="12"/>
      <w:bookmarkEnd w:id="13"/>
      <w:bookmarkEnd w:id="14"/>
    </w:p>
    <w:p w14:paraId="13A0D2D6" w14:textId="2933E096" w:rsidR="00885301" w:rsidRPr="00885301" w:rsidRDefault="00885301" w:rsidP="00885301">
      <w:pPr>
        <w:ind w:left="720"/>
        <w:jc w:val="both"/>
        <w:rPr>
          <w:lang w:val="pt-BR"/>
        </w:rPr>
      </w:pPr>
      <w:r>
        <w:rPr>
          <w:lang w:val="pt-BR"/>
        </w:rPr>
        <w:t>O documento está organizado de forma alfabética, e apresenta os conceitos necessário para entender a parte operacional da Distribuidora Madrazo, especificamente com as definições utilizadas para entrega, catalogação, priorização e busca dos produtos armazenados.</w:t>
      </w:r>
    </w:p>
    <w:p w14:paraId="7E9B7E81" w14:textId="77777777" w:rsidR="003C13D5" w:rsidRDefault="00E652BC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18206575"/>
      <w:r>
        <w:rPr>
          <w:sz w:val="20"/>
          <w:szCs w:val="20"/>
          <w:lang w:val="pt-BR"/>
        </w:rPr>
        <w:t>Definições</w:t>
      </w:r>
      <w:bookmarkEnd w:id="15"/>
    </w:p>
    <w:p w14:paraId="750A3511" w14:textId="3CB86035" w:rsidR="003C13D5" w:rsidRDefault="00885301">
      <w:pPr>
        <w:pStyle w:val="Ttulo2"/>
        <w:widowControl/>
        <w:rPr>
          <w:lang w:val="pt-BR"/>
        </w:rPr>
      </w:pPr>
      <w:r>
        <w:rPr>
          <w:lang w:val="pt-BR"/>
        </w:rPr>
        <w:t>Dados de Armazenamento</w:t>
      </w:r>
    </w:p>
    <w:p w14:paraId="084FA900" w14:textId="4E297E77" w:rsidR="00885301" w:rsidRPr="00885301" w:rsidRDefault="00885301" w:rsidP="00885301">
      <w:pPr>
        <w:ind w:left="720"/>
        <w:rPr>
          <w:lang w:val="pt-BR"/>
        </w:rPr>
      </w:pPr>
      <w:r>
        <w:rPr>
          <w:lang w:val="pt-BR"/>
        </w:rPr>
        <w:t xml:space="preserve">É o conjunto de dados necessários para que um produto seja salvo no sistema, a fim de ser </w:t>
      </w:r>
      <w:proofErr w:type="gramStart"/>
      <w:r>
        <w:rPr>
          <w:lang w:val="pt-BR"/>
        </w:rPr>
        <w:t>melhor</w:t>
      </w:r>
      <w:proofErr w:type="gramEnd"/>
      <w:r>
        <w:rPr>
          <w:lang w:val="pt-BR"/>
        </w:rPr>
        <w:t xml:space="preserve"> catalogado e tenha seu local de armazenamento melhor posicionado para entrega, são esses dados: nome do produto, empresa de origem, prioridade de entrega, peso do produto, </w:t>
      </w:r>
      <w:r w:rsidR="00EF339C">
        <w:rPr>
          <w:lang w:val="pt-BR"/>
        </w:rPr>
        <w:t>tipo de cuidado no armazenamento, localização de origem, localização de entrega, nome do cliente.</w:t>
      </w:r>
    </w:p>
    <w:p w14:paraId="6D320B9E" w14:textId="2078A372" w:rsidR="003C13D5" w:rsidRDefault="00EF339C">
      <w:pPr>
        <w:pStyle w:val="Ttulo2"/>
        <w:widowControl/>
        <w:rPr>
          <w:lang w:val="pt-BR"/>
        </w:rPr>
      </w:pPr>
      <w:r>
        <w:rPr>
          <w:lang w:val="pt-BR"/>
        </w:rPr>
        <w:t>Ordem de Busca</w:t>
      </w:r>
    </w:p>
    <w:p w14:paraId="049EEF2F" w14:textId="2FE58BDD" w:rsidR="00EF339C" w:rsidRPr="00EF339C" w:rsidRDefault="00EF339C" w:rsidP="00EF339C">
      <w:pPr>
        <w:ind w:left="720"/>
        <w:rPr>
          <w:lang w:val="pt-BR"/>
        </w:rPr>
      </w:pPr>
      <w:r>
        <w:rPr>
          <w:lang w:val="pt-BR"/>
        </w:rPr>
        <w:t xml:space="preserve">É a ordem em que o entregador da empresa irá coletar os produtos das empresas parceiras, no caso o sistema identifica a rota mais eficiente para realizar todas as buscas em uma viajem antes de voltar ao centro de distribuição para serem armazenadas. </w:t>
      </w:r>
    </w:p>
    <w:p w14:paraId="5009B5FF" w14:textId="332125B3" w:rsidR="00EF339C" w:rsidRDefault="00EF339C" w:rsidP="00EF339C">
      <w:pPr>
        <w:pStyle w:val="Ttulo2"/>
        <w:rPr>
          <w:lang w:val="pt-BR"/>
        </w:rPr>
      </w:pPr>
      <w:r>
        <w:rPr>
          <w:lang w:val="pt-BR"/>
        </w:rPr>
        <w:t>Ordem de Entrega</w:t>
      </w:r>
    </w:p>
    <w:p w14:paraId="19B00020" w14:textId="24549B52" w:rsidR="00EF339C" w:rsidRPr="00EF339C" w:rsidRDefault="00EF339C" w:rsidP="00EF339C">
      <w:pPr>
        <w:ind w:left="720"/>
        <w:rPr>
          <w:lang w:val="pt-BR"/>
        </w:rPr>
      </w:pPr>
      <w:r>
        <w:rPr>
          <w:lang w:val="pt-BR"/>
        </w:rPr>
        <w:t>Se refere a ordem em que o sistema propõe que o entregador realize as entregas, com o intuito de melhorar e economizar combustível, o sistema leva em consideração entregar produtos próximos para melhorar a eficiência, e o sistema também possui um grau de prioridade para cada entrega, que pode definir o que será entregue primeiro.</w:t>
      </w:r>
    </w:p>
    <w:p w14:paraId="7698F45E" w14:textId="11863991" w:rsidR="00EF339C" w:rsidRDefault="0038070B" w:rsidP="00EF339C">
      <w:pPr>
        <w:pStyle w:val="Ttulo2"/>
        <w:rPr>
          <w:lang w:val="pt-BR"/>
        </w:rPr>
      </w:pPr>
      <w:r>
        <w:rPr>
          <w:lang w:val="pt-BR"/>
        </w:rPr>
        <w:t>Protocolo de Desaparecimento</w:t>
      </w:r>
    </w:p>
    <w:p w14:paraId="655B3402" w14:textId="13937BB0" w:rsidR="0038070B" w:rsidRPr="0038070B" w:rsidRDefault="0038070B" w:rsidP="0038070B">
      <w:pPr>
        <w:ind w:left="720"/>
        <w:rPr>
          <w:lang w:val="pt-BR"/>
        </w:rPr>
      </w:pPr>
      <w:r>
        <w:rPr>
          <w:lang w:val="pt-BR"/>
        </w:rPr>
        <w:t xml:space="preserve">É o protocolo a ser utilizado quando um produto é procurado no </w:t>
      </w:r>
      <w:r w:rsidR="00685568">
        <w:rPr>
          <w:lang w:val="pt-BR"/>
        </w:rPr>
        <w:t>sistema,</w:t>
      </w:r>
      <w:r>
        <w:rPr>
          <w:lang w:val="pt-BR"/>
        </w:rPr>
        <w:t xml:space="preserve"> mas não está fisicamente na posição apontada pelo sistema</w:t>
      </w:r>
      <w:r w:rsidR="00685568">
        <w:rPr>
          <w:lang w:val="pt-BR"/>
        </w:rPr>
        <w:t>. Nesse caso, se deve seguir o que é definido pela regra de negócio “Desaparecimento do produto”</w:t>
      </w:r>
    </w:p>
    <w:p w14:paraId="09A0DA1F" w14:textId="00F1C0E3" w:rsidR="00685568" w:rsidRPr="00685568" w:rsidRDefault="00685568" w:rsidP="00685568">
      <w:pPr>
        <w:pStyle w:val="Ttulo2"/>
        <w:rPr>
          <w:lang w:val="pt-BR"/>
        </w:rPr>
      </w:pPr>
      <w:r>
        <w:rPr>
          <w:lang w:val="pt-BR"/>
        </w:rPr>
        <w:t>Solicitação de entrega</w:t>
      </w:r>
    </w:p>
    <w:p w14:paraId="130309BB" w14:textId="2A4B54D4" w:rsidR="00EF339C" w:rsidRPr="00EF339C" w:rsidRDefault="00685568" w:rsidP="00685568">
      <w:pPr>
        <w:ind w:left="720"/>
        <w:rPr>
          <w:lang w:val="pt-BR"/>
        </w:rPr>
      </w:pPr>
      <w:r>
        <w:rPr>
          <w:lang w:val="pt-BR"/>
        </w:rPr>
        <w:t>É um objeto do sistema, que é ativo e armazenado quando um cliente solicita uma entrega, nele há os dados da localização do local em que o pedido será retirado, se uma outra empresa irá trazer para o centro de distribuição e o local e cliente que o entregador da empresa deverá levar.</w:t>
      </w:r>
    </w:p>
    <w:p w14:paraId="72C08975" w14:textId="77777777" w:rsidR="00EF339C" w:rsidRPr="00EF339C" w:rsidRDefault="00EF339C" w:rsidP="00EF339C">
      <w:pPr>
        <w:rPr>
          <w:lang w:val="pt-BR"/>
        </w:rPr>
      </w:pPr>
    </w:p>
    <w:p w14:paraId="59272536" w14:textId="77777777" w:rsidR="003C13D5" w:rsidRDefault="00E652BC">
      <w:pPr>
        <w:pStyle w:val="Ttulo1"/>
        <w:ind w:left="1080" w:hanging="360"/>
        <w:rPr>
          <w:sz w:val="20"/>
          <w:szCs w:val="20"/>
          <w:lang w:val="pt-BR"/>
        </w:rPr>
      </w:pPr>
      <w:bookmarkStart w:id="16" w:name="_Toc18206584"/>
      <w:r>
        <w:rPr>
          <w:sz w:val="20"/>
          <w:szCs w:val="20"/>
          <w:lang w:val="pt-BR"/>
        </w:rPr>
        <w:t>Estereótipos em UML</w:t>
      </w:r>
      <w:bookmarkEnd w:id="16"/>
    </w:p>
    <w:p w14:paraId="4DCB5C63" w14:textId="77777777" w:rsidR="00B20211" w:rsidRDefault="00E652BC">
      <w:pPr>
        <w:pStyle w:val="InfoBlue"/>
        <w:rPr>
          <w:lang w:val="pt-BR"/>
        </w:rPr>
      </w:pPr>
      <w:r>
        <w:rPr>
          <w:lang w:val="pt-BR"/>
        </w:rPr>
        <w:t xml:space="preserve">[Esta seção contém ou faz referência a especificações de estereótipos na Linguagem Unificada de Modelagem (UML) e às respectivas implicações semânticas — uma descrição textual do significado e do </w:t>
      </w:r>
      <w:r>
        <w:rPr>
          <w:lang w:val="pt-BR"/>
        </w:rPr>
        <w:lastRenderedPageBreak/>
        <w:t xml:space="preserve">sentido do estereótipo e quaisquer limitações de uso — de estereótipos já conhecidos ou descobertos como importantes no aspecto do negócio que está sendo modelado. O uso desses estereótipos pode ser simplesmente recomendado ou até mesmo obrigatório; por exemplo, quando o uso desses estereótipos for exigido por um padrão imposto ou quando se considerar que o uso facilitará em muito o entendimento. Esta seção pode ficar em branco se nenhum estereótipo adicional, além daqueles predefinidos pela UML e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(RUP), for considerado necessário.]</w:t>
      </w:r>
    </w:p>
    <w:sectPr w:rsidR="00B20211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50481" w14:textId="77777777" w:rsidR="00C044CB" w:rsidRDefault="00C044CB">
      <w:pPr>
        <w:spacing w:line="240" w:lineRule="auto"/>
      </w:pPr>
      <w:r>
        <w:separator/>
      </w:r>
    </w:p>
  </w:endnote>
  <w:endnote w:type="continuationSeparator" w:id="0">
    <w:p w14:paraId="3F3D5F85" w14:textId="77777777" w:rsidR="00C044CB" w:rsidRDefault="00C044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C13D5" w14:paraId="2D72D6D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2907F0" w14:textId="77777777" w:rsidR="003C13D5" w:rsidRDefault="00E652BC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270DB" w14:textId="7BB54709" w:rsidR="003C13D5" w:rsidRDefault="00E652BC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685568" w:rsidRPr="00685568">
            <w:rPr>
              <w:b/>
              <w:bCs/>
            </w:rPr>
            <w:t>Distribuidora</w:t>
          </w:r>
          <w:proofErr w:type="spellEnd"/>
          <w:r w:rsidR="00685568" w:rsidRPr="00685568">
            <w:rPr>
              <w:b/>
              <w:bCs/>
            </w:rPr>
            <w:t xml:space="preserve"> Madrazo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920E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506656" w14:textId="77777777" w:rsidR="003C13D5" w:rsidRDefault="00E652BC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9A90200" w14:textId="77777777" w:rsidR="003C13D5" w:rsidRDefault="003C13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BBF96" w14:textId="77777777" w:rsidR="00C044CB" w:rsidRDefault="00C044CB">
      <w:pPr>
        <w:spacing w:line="240" w:lineRule="auto"/>
      </w:pPr>
      <w:r>
        <w:separator/>
      </w:r>
    </w:p>
  </w:footnote>
  <w:footnote w:type="continuationSeparator" w:id="0">
    <w:p w14:paraId="68CBD8EC" w14:textId="77777777" w:rsidR="00C044CB" w:rsidRDefault="00C044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E73FA" w14:textId="77777777" w:rsidR="003C13D5" w:rsidRDefault="003C13D5">
    <w:pPr>
      <w:rPr>
        <w:sz w:val="24"/>
        <w:szCs w:val="24"/>
      </w:rPr>
    </w:pPr>
  </w:p>
  <w:p w14:paraId="02041A49" w14:textId="77777777" w:rsidR="003C13D5" w:rsidRDefault="003C13D5">
    <w:pPr>
      <w:pBdr>
        <w:top w:val="single" w:sz="6" w:space="1" w:color="auto"/>
      </w:pBdr>
      <w:rPr>
        <w:sz w:val="24"/>
        <w:szCs w:val="24"/>
      </w:rPr>
    </w:pPr>
  </w:p>
  <w:p w14:paraId="72711B8A" w14:textId="30C221C9" w:rsidR="003C13D5" w:rsidRDefault="00E652B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proofErr w:type="spellStart"/>
    <w:r w:rsidR="00685568" w:rsidRPr="00685568">
      <w:rPr>
        <w:rFonts w:ascii="Arial" w:hAnsi="Arial"/>
        <w:sz w:val="36"/>
        <w:szCs w:val="36"/>
      </w:rPr>
      <w:t>Distribuidora</w:t>
    </w:r>
    <w:proofErr w:type="spellEnd"/>
    <w:r w:rsidR="00685568" w:rsidRPr="00685568">
      <w:rPr>
        <w:rFonts w:ascii="Arial" w:hAnsi="Arial"/>
        <w:sz w:val="36"/>
        <w:szCs w:val="36"/>
      </w:rPr>
      <w:t xml:space="preserve"> Madrazo</w:t>
    </w:r>
    <w:r>
      <w:rPr>
        <w:rFonts w:ascii="Arial" w:hAnsi="Arial"/>
        <w:b/>
        <w:bCs/>
        <w:sz w:val="36"/>
        <w:szCs w:val="36"/>
      </w:rPr>
      <w:fldChar w:fldCharType="end"/>
    </w:r>
  </w:p>
  <w:p w14:paraId="783A5FBD" w14:textId="77777777" w:rsidR="003C13D5" w:rsidRDefault="003C13D5">
    <w:pPr>
      <w:pBdr>
        <w:bottom w:val="single" w:sz="6" w:space="1" w:color="auto"/>
      </w:pBdr>
      <w:jc w:val="right"/>
      <w:rPr>
        <w:sz w:val="24"/>
        <w:szCs w:val="24"/>
      </w:rPr>
    </w:pPr>
  </w:p>
  <w:p w14:paraId="7277C813" w14:textId="77777777" w:rsidR="003C13D5" w:rsidRDefault="003C13D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C13D5" w14:paraId="5B50A13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196475" w14:textId="48D653D5" w:rsidR="003C13D5" w:rsidRDefault="00E652BC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685568">
            <w:t>Projeto</w:t>
          </w:r>
          <w:proofErr w:type="spellEnd"/>
          <w:r w:rsidR="00685568">
            <w:t xml:space="preserve"> ESII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2FB571" w14:textId="61C90B07" w:rsidR="003C13D5" w:rsidRDefault="00E652B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</w:t>
          </w:r>
          <w:r w:rsidR="00685568">
            <w:t>1</w:t>
          </w:r>
          <w:r>
            <w:t>&gt;</w:t>
          </w:r>
        </w:p>
      </w:tc>
    </w:tr>
    <w:tr w:rsidR="003C13D5" w14:paraId="631B7C1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F44B948" w14:textId="77777777" w:rsidR="003C13D5" w:rsidRDefault="00E652B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B20211">
            <w:t>Glossário</w:t>
          </w:r>
          <w:proofErr w:type="spellEnd"/>
          <w:r w:rsidR="00B20211">
            <w:t xml:space="preserve"> de </w:t>
          </w:r>
          <w:proofErr w:type="spellStart"/>
          <w:r w:rsidR="00B20211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84C8E3" w14:textId="423F55DF" w:rsidR="003C13D5" w:rsidRDefault="00E652BC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685568">
            <w:rPr>
              <w:lang w:val="pt-BR"/>
            </w:rPr>
            <w:t>05/06/2021</w:t>
          </w:r>
          <w:r>
            <w:rPr>
              <w:lang w:val="pt-BR"/>
            </w:rPr>
            <w:t>&gt;</w:t>
          </w:r>
        </w:p>
      </w:tc>
    </w:tr>
    <w:tr w:rsidR="003C13D5" w14:paraId="1D6254FD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754199" w14:textId="67A122D8" w:rsidR="003C13D5" w:rsidRDefault="003C13D5"/>
      </w:tc>
    </w:tr>
  </w:tbl>
  <w:p w14:paraId="60632F8C" w14:textId="77777777" w:rsidR="003C13D5" w:rsidRDefault="003C13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6857B2"/>
    <w:multiLevelType w:val="multilevel"/>
    <w:tmpl w:val="0874A0C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0211"/>
    <w:rsid w:val="0038070B"/>
    <w:rsid w:val="003C13D5"/>
    <w:rsid w:val="00584A02"/>
    <w:rsid w:val="00685568"/>
    <w:rsid w:val="00725ED3"/>
    <w:rsid w:val="00885301"/>
    <w:rsid w:val="00923512"/>
    <w:rsid w:val="00B20211"/>
    <w:rsid w:val="00C044CB"/>
    <w:rsid w:val="00D40231"/>
    <w:rsid w:val="00E652BC"/>
    <w:rsid w:val="00EF339C"/>
    <w:rsid w:val="00F9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C26BC3"/>
  <w15:chartTrackingRefBased/>
  <w15:docId w15:val="{893240EF-E2BB-48FC-942C-AF3C47B6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v\Documents\atividade-Engenharia\EngenhariaFinal_T2\Negocio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</Template>
  <TotalTime>70</TotalTime>
  <Pages>5</Pages>
  <Words>622</Words>
  <Characters>3610</Characters>
  <Application>Microsoft Office Word</Application>
  <DocSecurity>0</DocSecurity>
  <Lines>109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Distribuidora Madrazo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Projeto ESII</dc:subject>
  <dc:creator>Estevam De Freitas</dc:creator>
  <cp:keywords/>
  <dc:description/>
  <cp:lastModifiedBy>ESTEVAM JUNIOR</cp:lastModifiedBy>
  <cp:revision>3</cp:revision>
  <dcterms:created xsi:type="dcterms:W3CDTF">2021-06-05T20:34:00Z</dcterms:created>
  <dcterms:modified xsi:type="dcterms:W3CDTF">2021-06-05T23:04:00Z</dcterms:modified>
</cp:coreProperties>
</file>