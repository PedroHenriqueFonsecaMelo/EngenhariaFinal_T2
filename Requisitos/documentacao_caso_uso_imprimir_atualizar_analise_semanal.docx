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F20D" w14:textId="5C5C92AC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 SUBJECT  \* MERGEFORMAT </w:instrText>
      </w:r>
      <w:r>
        <w:fldChar w:fldCharType="separate"/>
      </w:r>
      <w:r w:rsidR="00C81DAA">
        <w:rPr>
          <w:lang w:val="pt-BR"/>
        </w:rPr>
        <w:t>Projeto ESII</w:t>
      </w:r>
      <w:r>
        <w:fldChar w:fldCharType="end"/>
      </w:r>
    </w:p>
    <w:p w14:paraId="27039F69" w14:textId="67035127" w:rsidR="003579EA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A10582">
        <w:rPr>
          <w:lang w:val="pt-BR"/>
        </w:rPr>
        <w:t>Especificação de Caso de Uso: Imprimir e Atualizar a Análise Semanal</w:t>
      </w:r>
      <w:r>
        <w:fldChar w:fldCharType="end"/>
      </w:r>
    </w:p>
    <w:p w14:paraId="51074BF2" w14:textId="77777777" w:rsidR="003579EA" w:rsidRPr="0043265E" w:rsidRDefault="003579EA">
      <w:pPr>
        <w:pStyle w:val="Ttulo"/>
        <w:jc w:val="right"/>
        <w:rPr>
          <w:lang w:val="pt-BR"/>
        </w:rPr>
      </w:pPr>
    </w:p>
    <w:p w14:paraId="1FF963B9" w14:textId="2A7A554E" w:rsidR="003579EA" w:rsidRPr="00C81DAA" w:rsidRDefault="00B120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A10582">
        <w:rPr>
          <w:sz w:val="28"/>
          <w:szCs w:val="28"/>
          <w:lang w:val="pt-BR"/>
        </w:rPr>
        <w:t>1.1</w:t>
      </w:r>
    </w:p>
    <w:p w14:paraId="3D737DC2" w14:textId="77777777" w:rsidR="003579EA" w:rsidRPr="00C81DAA" w:rsidRDefault="003579EA">
      <w:pPr>
        <w:rPr>
          <w:lang w:val="pt-BR"/>
        </w:rPr>
      </w:pPr>
    </w:p>
    <w:p w14:paraId="0848EC96" w14:textId="77777777" w:rsidR="003579EA" w:rsidRDefault="003579EA">
      <w:pPr>
        <w:rPr>
          <w:lang w:val="fr-FR"/>
        </w:rPr>
      </w:pPr>
    </w:p>
    <w:p w14:paraId="70A8DDFA" w14:textId="77777777" w:rsidR="003579EA" w:rsidRDefault="003579EA">
      <w:pPr>
        <w:pStyle w:val="Corpodetexto"/>
        <w:rPr>
          <w:lang w:val="fr-FR"/>
        </w:rPr>
      </w:pPr>
    </w:p>
    <w:p w14:paraId="1958B576" w14:textId="77777777" w:rsidR="003579EA" w:rsidRDefault="003579EA">
      <w:pPr>
        <w:pStyle w:val="Corpodetexto"/>
        <w:rPr>
          <w:lang w:val="fr-FR"/>
        </w:rPr>
      </w:pPr>
    </w:p>
    <w:p w14:paraId="7B362A3C" w14:textId="77777777" w:rsidR="003579EA" w:rsidRDefault="003579EA">
      <w:pPr>
        <w:rPr>
          <w:lang w:val="fr-FR"/>
        </w:rPr>
        <w:sectPr w:rsidR="003579EA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7FF2CBE" w14:textId="77777777" w:rsidR="003579EA" w:rsidRDefault="00B120E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9EA" w14:paraId="764598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530F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3EB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CB46" w14:textId="77777777" w:rsidR="003579EA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F959" w14:textId="77777777" w:rsidR="003579EA" w:rsidRDefault="00B120E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579EA" w14:paraId="39A0D99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5040" w14:textId="32275D17" w:rsidR="003579EA" w:rsidRDefault="008F7375">
            <w:pPr>
              <w:pStyle w:val="Tabletext"/>
            </w:pPr>
            <w:r>
              <w:rPr>
                <w:lang w:val="pt-BR"/>
              </w:rPr>
              <w:t>12/06</w:t>
            </w:r>
            <w:r w:rsidR="00A10582">
              <w:rPr>
                <w:lang w:val="pt-BR"/>
              </w:rPr>
              <w:t>/</w:t>
            </w:r>
            <w:r>
              <w:rPr>
                <w:lang w:val="pt-BR"/>
              </w:rPr>
              <w:t>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4C1" w14:textId="454A736C" w:rsidR="003579EA" w:rsidRDefault="008F737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6379" w14:textId="721CE08D" w:rsidR="003579EA" w:rsidRDefault="008F737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Preenchido todos os dados do caso de uso em questão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C6E4" w14:textId="18754BD2" w:rsidR="003579EA" w:rsidRDefault="008F7375">
            <w:pPr>
              <w:pStyle w:val="Tabletext"/>
            </w:pPr>
            <w:r>
              <w:rPr>
                <w:lang w:val="pt-BR"/>
              </w:rPr>
              <w:t>Estevam de Freitas Junior</w:t>
            </w:r>
          </w:p>
        </w:tc>
      </w:tr>
      <w:tr w:rsidR="003579EA" w:rsidRPr="0051726E" w14:paraId="638A57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71D" w14:textId="5D8C9A23" w:rsidR="003579EA" w:rsidRDefault="00A10582">
            <w:pPr>
              <w:pStyle w:val="Tabletext"/>
            </w:pPr>
            <w:r>
              <w:t>15/06/2021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C2C3" w14:textId="22A936D8" w:rsidR="003579EA" w:rsidRDefault="00A10582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9D29" w14:textId="54082FC1" w:rsidR="003579EA" w:rsidRPr="0051726E" w:rsidRDefault="0051726E">
            <w:pPr>
              <w:pStyle w:val="Tabletext"/>
              <w:rPr>
                <w:lang w:val="pt-BR"/>
              </w:rPr>
            </w:pPr>
            <w:proofErr w:type="gramStart"/>
            <w:r w:rsidRPr="0051726E">
              <w:rPr>
                <w:lang w:val="pt-BR"/>
              </w:rPr>
              <w:t>Alterado informações</w:t>
            </w:r>
            <w:proofErr w:type="gramEnd"/>
            <w:r w:rsidRPr="0051726E">
              <w:rPr>
                <w:lang w:val="pt-BR"/>
              </w:rPr>
              <w:t xml:space="preserve"> sobre o c</w:t>
            </w:r>
            <w:r>
              <w:rPr>
                <w:lang w:val="pt-BR"/>
              </w:rPr>
              <w:t>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481" w14:textId="3DC21D63" w:rsidR="003579EA" w:rsidRPr="0051726E" w:rsidRDefault="0051726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3579EA" w:rsidRPr="0051726E" w14:paraId="6ACB73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1A6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4FE0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24A9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2A88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</w:tr>
      <w:tr w:rsidR="003579EA" w:rsidRPr="0051726E" w14:paraId="1F0818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BC1D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747B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8B9E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0CD4" w14:textId="77777777" w:rsidR="003579EA" w:rsidRPr="0051726E" w:rsidRDefault="003579EA">
            <w:pPr>
              <w:pStyle w:val="Tabletext"/>
              <w:rPr>
                <w:lang w:val="pt-BR"/>
              </w:rPr>
            </w:pPr>
          </w:p>
        </w:tc>
      </w:tr>
    </w:tbl>
    <w:p w14:paraId="14A1C218" w14:textId="77777777" w:rsidR="003579EA" w:rsidRPr="0051726E" w:rsidRDefault="003579EA">
      <w:pPr>
        <w:rPr>
          <w:lang w:val="pt-BR"/>
        </w:rPr>
      </w:pPr>
    </w:p>
    <w:p w14:paraId="1C9FDE66" w14:textId="77777777" w:rsidR="003579EA" w:rsidRDefault="00B120EC">
      <w:pPr>
        <w:pStyle w:val="Ttulo"/>
      </w:pPr>
      <w:r w:rsidRPr="0051726E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C23B410" w14:textId="764FFA21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C81DAA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A10582">
        <w:rPr>
          <w:noProof/>
          <w:lang w:val="pt-BR"/>
        </w:rPr>
        <w:t>Imprimir e Atualizar a Análise Semanal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BFAED1" w14:textId="77777777" w:rsidR="003579EA" w:rsidRPr="00C81DAA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A25C13" w14:textId="77777777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0FC0BAB" w14:textId="4E97EF64" w:rsidR="003579EA" w:rsidRPr="00C81DAA" w:rsidRDefault="00B120EC" w:rsidP="00AA6E0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C81DAA">
        <w:rPr>
          <w:noProof/>
          <w:lang w:val="pt-BR"/>
        </w:rPr>
        <w:tab/>
      </w:r>
      <w:r>
        <w:rPr>
          <w:noProof/>
        </w:rPr>
        <w:fldChar w:fldCharType="begin"/>
      </w:r>
      <w:r w:rsidRPr="00C81DAA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C81DAA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88A91" w14:textId="5602F69F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0FC8C8A7" w14:textId="2CA85283" w:rsidR="003579EA" w:rsidRPr="008F7375" w:rsidRDefault="00B120EC" w:rsidP="00AA6E04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3.1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AA6E04">
        <w:rPr>
          <w:noProof/>
          <w:lang w:val="pt-BR"/>
        </w:rPr>
        <w:t>Sistema sempre online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24C65868" w14:textId="3A90617A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683A47EC" w14:textId="22F23FE2" w:rsidR="003579EA" w:rsidRPr="008F7375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51726E">
        <w:rPr>
          <w:noProof/>
          <w:lang w:val="pt-BR"/>
        </w:rPr>
        <w:t>Gerente já conectado ao sistema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1EE62724" w14:textId="6C25416D" w:rsidR="003579EA" w:rsidRPr="00C81DAA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C81DAA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6F50037E" w14:textId="7AF4527B" w:rsidR="003579EA" w:rsidRPr="008F7375" w:rsidRDefault="00B120EC" w:rsidP="00AA6E04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C81DAA">
        <w:rPr>
          <w:noProof/>
          <w:snapToGrid/>
          <w:sz w:val="24"/>
          <w:szCs w:val="24"/>
          <w:lang w:val="pt-BR"/>
        </w:rPr>
        <w:tab/>
      </w:r>
      <w:r w:rsidR="0051726E">
        <w:rPr>
          <w:noProof/>
          <w:lang w:val="pt-BR"/>
        </w:rPr>
        <w:t>Nova análise adicionada ao sistema</w:t>
      </w:r>
      <w:r w:rsidRPr="00C81DAA">
        <w:rPr>
          <w:noProof/>
          <w:lang w:val="pt-BR"/>
        </w:rPr>
        <w:tab/>
      </w:r>
      <w:r w:rsidR="008F7375" w:rsidRPr="008F7375">
        <w:rPr>
          <w:noProof/>
          <w:lang w:val="pt-BR"/>
        </w:rPr>
        <w:t>4</w:t>
      </w:r>
    </w:p>
    <w:p w14:paraId="6BA2F9A6" w14:textId="375C5AF2" w:rsidR="003579EA" w:rsidRPr="0043265E" w:rsidRDefault="00B120EC">
      <w:pPr>
        <w:pStyle w:val="Ttulo"/>
        <w:rPr>
          <w:lang w:val="pt-BR"/>
        </w:rPr>
      </w:pPr>
      <w:r>
        <w:fldChar w:fldCharType="end"/>
      </w:r>
      <w:r w:rsidRPr="0043265E">
        <w:rPr>
          <w:lang w:val="pt-BR"/>
        </w:rPr>
        <w:br w:type="page"/>
      </w:r>
      <w:r>
        <w:lastRenderedPageBreak/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A10582">
        <w:rPr>
          <w:lang w:val="pt-BR"/>
        </w:rPr>
        <w:t>Especificação de Caso de Uso: Imprimir e Atualizar a Análise Semanal</w:t>
      </w:r>
      <w:r>
        <w:fldChar w:fldCharType="end"/>
      </w:r>
      <w:bookmarkStart w:id="0" w:name="_Toc425054503"/>
      <w:bookmarkStart w:id="1" w:name="_Toc423410237"/>
      <w:r w:rsidRPr="0043265E">
        <w:rPr>
          <w:lang w:val="pt-BR"/>
        </w:rPr>
        <w:t xml:space="preserve"> </w:t>
      </w:r>
      <w:bookmarkEnd w:id="0"/>
      <w:bookmarkEnd w:id="1"/>
    </w:p>
    <w:p w14:paraId="66503F54" w14:textId="77777777" w:rsidR="003579EA" w:rsidRPr="0043265E" w:rsidRDefault="003579EA">
      <w:pPr>
        <w:pStyle w:val="InfoBlue"/>
        <w:rPr>
          <w:lang w:val="pt-BR"/>
        </w:rPr>
      </w:pPr>
    </w:p>
    <w:p w14:paraId="48BC2503" w14:textId="2DA49B2D" w:rsidR="003579EA" w:rsidRPr="00C81DAA" w:rsidRDefault="00A10582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r>
        <w:rPr>
          <w:lang w:val="pt-BR"/>
        </w:rPr>
        <w:t>Imprimir e Atualizar a Análise Semanal</w:t>
      </w:r>
    </w:p>
    <w:p w14:paraId="74E4B6CF" w14:textId="14C8F3B1" w:rsidR="003579EA" w:rsidRDefault="00B120EC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7C39959A" w14:textId="2CC6F3FD" w:rsidR="00C81DAA" w:rsidRPr="00C81DAA" w:rsidRDefault="00C81DAA" w:rsidP="00C81DAA">
      <w:pPr>
        <w:ind w:left="720"/>
        <w:rPr>
          <w:lang w:val="pt-BR"/>
        </w:rPr>
      </w:pPr>
      <w:r>
        <w:rPr>
          <w:lang w:val="pt-BR"/>
        </w:rPr>
        <w:t xml:space="preserve">O seguinte caso de uso se trata da forma em </w:t>
      </w:r>
      <w:r w:rsidR="00593EE5">
        <w:rPr>
          <w:lang w:val="pt-BR"/>
        </w:rPr>
        <w:t>que o sistema permitirá a análise semanal realizada pelo gerente da empresa.</w:t>
      </w:r>
    </w:p>
    <w:p w14:paraId="6C171733" w14:textId="77777777" w:rsidR="003579EA" w:rsidRDefault="00B120EC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4CE1FDDB" w14:textId="3F818CEB" w:rsidR="003579EA" w:rsidRDefault="00B120EC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6BEB3742" w14:textId="37D0B0E2" w:rsidR="00333E33" w:rsidRPr="00333E33" w:rsidRDefault="002F2760" w:rsidP="00333E33">
      <w:pPr>
        <w:ind w:left="720"/>
        <w:rPr>
          <w:lang w:val="fr-FR"/>
        </w:rPr>
      </w:pPr>
      <w:r>
        <w:rPr>
          <w:lang w:val="fr-FR"/>
        </w:rPr>
        <w:t>1</w:t>
      </w:r>
      <w:r w:rsidR="00333E33" w:rsidRPr="00333E33">
        <w:rPr>
          <w:lang w:val="fr-FR"/>
        </w:rPr>
        <w:t xml:space="preserve"> </w:t>
      </w:r>
      <w:r w:rsidR="00593EE5">
        <w:rPr>
          <w:lang w:val="fr-FR"/>
        </w:rPr>
        <w:t>O gerente clica em análise semanal</w:t>
      </w:r>
      <w:r w:rsidR="00333E33">
        <w:rPr>
          <w:lang w:val="fr-FR"/>
        </w:rPr>
        <w:t>.</w:t>
      </w:r>
    </w:p>
    <w:p w14:paraId="44BF36DF" w14:textId="74A926D9" w:rsidR="00333E33" w:rsidRPr="00333E33" w:rsidRDefault="002F2760" w:rsidP="005C2444">
      <w:pPr>
        <w:ind w:left="720"/>
        <w:rPr>
          <w:lang w:val="fr-FR"/>
        </w:rPr>
      </w:pPr>
      <w:r>
        <w:rPr>
          <w:lang w:val="fr-FR"/>
        </w:rPr>
        <w:t>2</w:t>
      </w:r>
      <w:r w:rsidR="00333E33" w:rsidRPr="00333E33">
        <w:rPr>
          <w:lang w:val="fr-FR"/>
        </w:rPr>
        <w:t xml:space="preserve"> </w:t>
      </w:r>
      <w:r w:rsidR="00593EE5">
        <w:rPr>
          <w:lang w:val="fr-FR"/>
        </w:rPr>
        <w:t>O sistema busca o relatório semanal, imprime ele e exibe os dados semanais, descritos no documento do glossário</w:t>
      </w:r>
      <w:r w:rsidR="005C2444">
        <w:rPr>
          <w:lang w:val="fr-FR"/>
        </w:rPr>
        <w:t>.</w:t>
      </w:r>
    </w:p>
    <w:p w14:paraId="76A8E3AC" w14:textId="24326735" w:rsidR="00333E33" w:rsidRPr="00333E33" w:rsidRDefault="005C2444" w:rsidP="00333E33">
      <w:pPr>
        <w:ind w:left="720"/>
        <w:rPr>
          <w:lang w:val="fr-FR"/>
        </w:rPr>
      </w:pPr>
      <w:r>
        <w:rPr>
          <w:lang w:val="fr-FR"/>
        </w:rPr>
        <w:t>3</w:t>
      </w:r>
      <w:r w:rsidR="00333E33" w:rsidRPr="00333E33">
        <w:rPr>
          <w:lang w:val="fr-FR"/>
        </w:rPr>
        <w:t xml:space="preserve"> </w:t>
      </w:r>
      <w:r w:rsidR="00477FE3">
        <w:rPr>
          <w:lang w:val="fr-FR"/>
        </w:rPr>
        <w:t>O gerente análisa os dados e diz para o sistema qual foi o resultado da avaliação</w:t>
      </w:r>
      <w:r>
        <w:rPr>
          <w:lang w:val="fr-FR"/>
        </w:rPr>
        <w:t>.</w:t>
      </w:r>
    </w:p>
    <w:p w14:paraId="6807DCB9" w14:textId="363F566C" w:rsidR="00333E33" w:rsidRPr="00333E33" w:rsidRDefault="005C2444" w:rsidP="0002058C">
      <w:pPr>
        <w:ind w:left="720"/>
        <w:rPr>
          <w:lang w:val="fr-FR"/>
        </w:rPr>
      </w:pPr>
      <w:r>
        <w:rPr>
          <w:lang w:val="fr-FR"/>
        </w:rPr>
        <w:t>4</w:t>
      </w:r>
      <w:r w:rsidR="00333E33" w:rsidRPr="00333E33">
        <w:rPr>
          <w:lang w:val="fr-FR"/>
        </w:rPr>
        <w:t xml:space="preserve"> O </w:t>
      </w:r>
      <w:r w:rsidR="0002058C">
        <w:rPr>
          <w:lang w:val="fr-FR"/>
        </w:rPr>
        <w:t>sistema recebe o resultado da avaliação e adiciona ao relatório, salvando no historico da empresa</w:t>
      </w:r>
      <w:r>
        <w:rPr>
          <w:lang w:val="fr-FR"/>
        </w:rPr>
        <w:t>.</w:t>
      </w:r>
    </w:p>
    <w:p w14:paraId="41A620B4" w14:textId="77777777" w:rsidR="003579EA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11" w:name="_Toc425054510"/>
      <w:bookmarkStart w:id="12" w:name="_Toc423410251"/>
      <w:bookmarkStart w:id="13" w:name="_Toc18208182"/>
      <w:r>
        <w:rPr>
          <w:sz w:val="24"/>
          <w:szCs w:val="24"/>
          <w:lang w:val="pt-BR"/>
        </w:rPr>
        <w:t>Requisitos Especiais</w:t>
      </w:r>
      <w:bookmarkEnd w:id="11"/>
      <w:bookmarkEnd w:id="12"/>
      <w:bookmarkEnd w:id="13"/>
    </w:p>
    <w:p w14:paraId="7310EE8D" w14:textId="68C23909" w:rsidR="003579EA" w:rsidRDefault="00AA6E04">
      <w:pPr>
        <w:pStyle w:val="Ttulo2"/>
        <w:widowControl/>
        <w:rPr>
          <w:lang w:val="pt-BR"/>
        </w:rPr>
      </w:pPr>
      <w:r>
        <w:rPr>
          <w:lang w:val="pt-BR"/>
        </w:rPr>
        <w:t>Sistema sempre online</w:t>
      </w:r>
    </w:p>
    <w:p w14:paraId="7E12FB83" w14:textId="03771E26" w:rsidR="00AA6E04" w:rsidRDefault="00AA6E04" w:rsidP="00AA6E04">
      <w:pPr>
        <w:ind w:left="720"/>
        <w:rPr>
          <w:lang w:val="pt-BR"/>
        </w:rPr>
      </w:pPr>
      <w:r>
        <w:rPr>
          <w:lang w:val="pt-BR"/>
        </w:rPr>
        <w:t>O sistema não pode cair durante a operação de registro do produto para evitar conflitos ou erros no armazenamento.</w:t>
      </w:r>
    </w:p>
    <w:p w14:paraId="6FAF5642" w14:textId="77777777" w:rsidR="003579EA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4" w:name="_Toc425054512"/>
      <w:bookmarkStart w:id="15" w:name="_Toc423410253"/>
      <w:bookmarkStart w:id="16" w:name="_Toc18208184"/>
      <w:r>
        <w:rPr>
          <w:sz w:val="24"/>
          <w:szCs w:val="24"/>
          <w:lang w:val="pt-BR"/>
        </w:rPr>
        <w:t>Precondições</w:t>
      </w:r>
      <w:bookmarkEnd w:id="14"/>
      <w:bookmarkEnd w:id="15"/>
      <w:bookmarkEnd w:id="16"/>
    </w:p>
    <w:p w14:paraId="635FE4C5" w14:textId="444C6EBC" w:rsidR="002D32BD" w:rsidRDefault="0002058C" w:rsidP="002D32BD">
      <w:pPr>
        <w:pStyle w:val="Ttulo2"/>
        <w:widowControl/>
        <w:rPr>
          <w:lang w:val="pt-BR"/>
        </w:rPr>
      </w:pPr>
      <w:r>
        <w:rPr>
          <w:lang w:val="pt-BR"/>
        </w:rPr>
        <w:t>Gerente</w:t>
      </w:r>
      <w:r w:rsidR="002D32BD">
        <w:rPr>
          <w:lang w:val="pt-BR"/>
        </w:rPr>
        <w:t xml:space="preserve"> já conectado ao sistema</w:t>
      </w:r>
    </w:p>
    <w:p w14:paraId="3D8A85F1" w14:textId="301E107D" w:rsidR="002D32BD" w:rsidRPr="00AA6E04" w:rsidRDefault="002D32BD" w:rsidP="002D32BD">
      <w:pPr>
        <w:ind w:left="720"/>
        <w:rPr>
          <w:lang w:val="pt-BR"/>
        </w:rPr>
      </w:pPr>
      <w:r>
        <w:rPr>
          <w:lang w:val="pt-BR"/>
        </w:rPr>
        <w:t xml:space="preserve">Para realizar o cadastro do produto, o </w:t>
      </w:r>
      <w:r w:rsidR="0002058C">
        <w:rPr>
          <w:lang w:val="pt-BR"/>
        </w:rPr>
        <w:t>gerente</w:t>
      </w:r>
      <w:r>
        <w:rPr>
          <w:lang w:val="pt-BR"/>
        </w:rPr>
        <w:t xml:space="preserve"> precisa já estar c</w:t>
      </w:r>
      <w:r w:rsidR="0002058C">
        <w:rPr>
          <w:lang w:val="pt-BR"/>
        </w:rPr>
        <w:t>onectado com a conta administrativa</w:t>
      </w:r>
      <w:r>
        <w:rPr>
          <w:lang w:val="pt-BR"/>
        </w:rPr>
        <w:t xml:space="preserve"> no sistema.</w:t>
      </w:r>
    </w:p>
    <w:p w14:paraId="4D0CD4D3" w14:textId="77777777" w:rsidR="003579EA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4"/>
      <w:bookmarkStart w:id="18" w:name="_Toc423410255"/>
      <w:bookmarkStart w:id="19" w:name="_Toc18208186"/>
      <w:r>
        <w:rPr>
          <w:sz w:val="24"/>
          <w:szCs w:val="24"/>
          <w:lang w:val="pt-BR"/>
        </w:rPr>
        <w:t>Pós-condições</w:t>
      </w:r>
      <w:bookmarkEnd w:id="17"/>
      <w:bookmarkEnd w:id="18"/>
      <w:bookmarkEnd w:id="19"/>
    </w:p>
    <w:p w14:paraId="1E861CE1" w14:textId="12DD10F0" w:rsidR="0043265E" w:rsidRDefault="00AA6E04" w:rsidP="00AA6E04">
      <w:pPr>
        <w:pStyle w:val="Ttulo2"/>
        <w:widowControl/>
        <w:rPr>
          <w:lang w:val="pt-BR"/>
        </w:rPr>
      </w:pPr>
      <w:r>
        <w:rPr>
          <w:lang w:val="pt-BR"/>
        </w:rPr>
        <w:t>Nov</w:t>
      </w:r>
      <w:r w:rsidR="0051726E">
        <w:rPr>
          <w:lang w:val="pt-BR"/>
        </w:rPr>
        <w:t>a análise adicionada no sistema</w:t>
      </w:r>
    </w:p>
    <w:p w14:paraId="2DFE3518" w14:textId="2F1131DC" w:rsidR="00AA6E04" w:rsidRPr="00AA6E04" w:rsidRDefault="00AA6E04" w:rsidP="00AA6E04">
      <w:pPr>
        <w:ind w:left="720"/>
        <w:rPr>
          <w:lang w:val="pt-BR"/>
        </w:rPr>
      </w:pPr>
      <w:r>
        <w:rPr>
          <w:lang w:val="pt-BR"/>
        </w:rPr>
        <w:t>O sistema se encontrará com um</w:t>
      </w:r>
      <w:r w:rsidR="0051726E">
        <w:rPr>
          <w:lang w:val="pt-BR"/>
        </w:rPr>
        <w:t>a nova avaliação disponibilizada no sistema.</w:t>
      </w:r>
    </w:p>
    <w:sectPr w:rsidR="00AA6E04" w:rsidRPr="00AA6E0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13FD" w14:textId="77777777" w:rsidR="009A6A1A" w:rsidRDefault="009A6A1A">
      <w:pPr>
        <w:spacing w:line="240" w:lineRule="auto"/>
      </w:pPr>
      <w:r>
        <w:separator/>
      </w:r>
    </w:p>
  </w:endnote>
  <w:endnote w:type="continuationSeparator" w:id="0">
    <w:p w14:paraId="7D31C436" w14:textId="77777777" w:rsidR="009A6A1A" w:rsidRDefault="009A6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9EA" w14:paraId="702220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EAC18" w14:textId="77777777" w:rsidR="003579EA" w:rsidRDefault="00B120E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0CFC45" w14:textId="0488B05C" w:rsidR="003579EA" w:rsidRDefault="00B120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64A3C">
            <w:fldChar w:fldCharType="begin"/>
          </w:r>
          <w:r w:rsidR="00364A3C">
            <w:instrText xml:space="preserve"> DOCPROPERTY "Company"  \* MERGEFORMAT </w:instrText>
          </w:r>
          <w:r w:rsidR="00364A3C">
            <w:fldChar w:fldCharType="separate"/>
          </w:r>
          <w:proofErr w:type="spellStart"/>
          <w:r w:rsidR="00A10582">
            <w:t>Distribuidora</w:t>
          </w:r>
          <w:proofErr w:type="spellEnd"/>
          <w:r w:rsidR="00A10582">
            <w:t xml:space="preserve"> Madrazo</w:t>
          </w:r>
          <w:r w:rsidR="00364A3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3EE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36BDF5" w14:textId="77777777" w:rsidR="003579EA" w:rsidRDefault="00B120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837F17F" w14:textId="77777777" w:rsidR="003579EA" w:rsidRDefault="003579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F002" w14:textId="77777777" w:rsidR="009A6A1A" w:rsidRDefault="009A6A1A">
      <w:pPr>
        <w:spacing w:line="240" w:lineRule="auto"/>
      </w:pPr>
      <w:r>
        <w:separator/>
      </w:r>
    </w:p>
  </w:footnote>
  <w:footnote w:type="continuationSeparator" w:id="0">
    <w:p w14:paraId="2C58DF0B" w14:textId="77777777" w:rsidR="009A6A1A" w:rsidRDefault="009A6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14AD" w14:textId="77777777" w:rsidR="003579EA" w:rsidRDefault="003579EA">
    <w:pPr>
      <w:rPr>
        <w:sz w:val="24"/>
        <w:szCs w:val="24"/>
      </w:rPr>
    </w:pPr>
  </w:p>
  <w:p w14:paraId="08232597" w14:textId="77777777" w:rsidR="003579EA" w:rsidRDefault="003579EA">
    <w:pPr>
      <w:pBdr>
        <w:top w:val="single" w:sz="6" w:space="1" w:color="auto"/>
      </w:pBdr>
      <w:rPr>
        <w:sz w:val="24"/>
        <w:szCs w:val="24"/>
      </w:rPr>
    </w:pPr>
  </w:p>
  <w:p w14:paraId="4765C52E" w14:textId="3BD9997A" w:rsidR="003579EA" w:rsidRPr="00A10582" w:rsidRDefault="00B120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A10582">
      <w:rPr>
        <w:rFonts w:ascii="Arial" w:hAnsi="Arial"/>
        <w:b/>
        <w:bCs/>
        <w:sz w:val="36"/>
        <w:szCs w:val="36"/>
        <w:lang w:val="pt-BR"/>
      </w:rPr>
      <w:fldChar w:fldCharType="begin"/>
    </w:r>
    <w:r w:rsidRPr="00A10582">
      <w:rPr>
        <w:rFonts w:ascii="Arial" w:hAnsi="Arial"/>
        <w:b/>
        <w:bCs/>
        <w:sz w:val="36"/>
        <w:szCs w:val="36"/>
        <w:lang w:val="pt-BR"/>
      </w:rPr>
      <w:instrText xml:space="preserve"> DOCPROPERTY "Company"  \* MERGEFORMAT </w:instrText>
    </w:r>
    <w:r w:rsidRPr="00A10582">
      <w:rPr>
        <w:rFonts w:ascii="Arial" w:hAnsi="Arial"/>
        <w:b/>
        <w:bCs/>
        <w:sz w:val="36"/>
        <w:szCs w:val="36"/>
        <w:lang w:val="pt-BR"/>
      </w:rPr>
      <w:fldChar w:fldCharType="separate"/>
    </w:r>
    <w:r w:rsidR="00C81DAA" w:rsidRPr="00A10582">
      <w:rPr>
        <w:rFonts w:ascii="Arial" w:hAnsi="Arial"/>
        <w:b/>
        <w:bCs/>
        <w:sz w:val="36"/>
        <w:szCs w:val="36"/>
        <w:lang w:val="pt-BR"/>
      </w:rPr>
      <w:t>Distribuidora Madrazo</w:t>
    </w:r>
    <w:r w:rsidRPr="00A10582">
      <w:rPr>
        <w:rFonts w:ascii="Arial" w:hAnsi="Arial"/>
        <w:b/>
        <w:bCs/>
        <w:sz w:val="36"/>
        <w:szCs w:val="36"/>
        <w:lang w:val="pt-BR"/>
      </w:rPr>
      <w:fldChar w:fldCharType="end"/>
    </w:r>
  </w:p>
  <w:p w14:paraId="264A5FD0" w14:textId="77777777" w:rsidR="003579EA" w:rsidRDefault="003579EA">
    <w:pPr>
      <w:pBdr>
        <w:bottom w:val="single" w:sz="6" w:space="1" w:color="auto"/>
      </w:pBdr>
      <w:jc w:val="right"/>
      <w:rPr>
        <w:sz w:val="24"/>
        <w:szCs w:val="24"/>
      </w:rPr>
    </w:pPr>
  </w:p>
  <w:p w14:paraId="0E4A69D6" w14:textId="77777777" w:rsidR="003579EA" w:rsidRDefault="003579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9EA" w14:paraId="2017D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ADED5B" w14:textId="6A798170" w:rsidR="003579EA" w:rsidRDefault="00364A3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C81DAA">
            <w:t>Projeto</w:t>
          </w:r>
          <w:proofErr w:type="spellEnd"/>
          <w:r w:rsidR="00C81DAA">
            <w:t xml:space="preserve">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778AE2" w14:textId="3671AB06" w:rsidR="003579EA" w:rsidRDefault="00B120E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51726E">
            <w:t>1</w:t>
          </w:r>
        </w:p>
      </w:tc>
    </w:tr>
    <w:tr w:rsidR="003579EA" w14:paraId="17A98E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8F3E88" w14:textId="26C1B78A" w:rsidR="003579EA" w:rsidRPr="0043265E" w:rsidRDefault="00B120EC">
          <w:pPr>
            <w:rPr>
              <w:lang w:val="pt-BR"/>
            </w:rPr>
          </w:pPr>
          <w:r>
            <w:fldChar w:fldCharType="begin"/>
          </w:r>
          <w:r w:rsidRPr="004326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A10582">
            <w:rPr>
              <w:lang w:val="pt-BR"/>
            </w:rPr>
            <w:t>Especificação de Caso de Uso: Imprimir e Atualizar a Análise Semanal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ECB49" w14:textId="4F3BEC88" w:rsidR="003579EA" w:rsidRDefault="00B120EC">
          <w:r w:rsidRPr="0043265E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10582">
            <w:rPr>
              <w:lang w:val="pt-BR"/>
            </w:rPr>
            <w:t>15/06/2021</w:t>
          </w:r>
        </w:p>
      </w:tc>
    </w:tr>
  </w:tbl>
  <w:p w14:paraId="1D012794" w14:textId="77777777" w:rsidR="003579EA" w:rsidRDefault="003579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067485"/>
    <w:multiLevelType w:val="multilevel"/>
    <w:tmpl w:val="D152BC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65E"/>
    <w:rsid w:val="0002058C"/>
    <w:rsid w:val="002D32BD"/>
    <w:rsid w:val="002F2760"/>
    <w:rsid w:val="00333E33"/>
    <w:rsid w:val="003579EA"/>
    <w:rsid w:val="00364A3C"/>
    <w:rsid w:val="0043265E"/>
    <w:rsid w:val="0046403C"/>
    <w:rsid w:val="00477FE3"/>
    <w:rsid w:val="0051726E"/>
    <w:rsid w:val="00593EE5"/>
    <w:rsid w:val="005C2444"/>
    <w:rsid w:val="008F7375"/>
    <w:rsid w:val="009A6A1A"/>
    <w:rsid w:val="009C3643"/>
    <w:rsid w:val="00A10582"/>
    <w:rsid w:val="00A75310"/>
    <w:rsid w:val="00AA6E04"/>
    <w:rsid w:val="00B120EC"/>
    <w:rsid w:val="00C81DAA"/>
    <w:rsid w:val="00E92055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CD44"/>
  <w15:chartTrackingRefBased/>
  <w15:docId w15:val="{0BB94675-2B2D-4A48-9036-25269CE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315</TotalTime>
  <Pages>4</Pages>
  <Words>297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Imprimir e Atualizar a Analise Semanal</vt:lpstr>
      <vt:lpstr>Especificação de Caso de Uso: &lt;Nome do Caso de Uso&gt;</vt:lpstr>
    </vt:vector>
  </TitlesOfParts>
  <Company>Distribuidora Madrazo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Imprimir e Atualizar a Analise Semanal</dc:title>
  <dc:subject>Projeto ESII</dc:subject>
  <dc:creator>Estevam De Freitas</dc:creator>
  <cp:keywords/>
  <dc:description/>
  <cp:lastModifiedBy>ESTEVAM JUNIOR</cp:lastModifiedBy>
  <cp:revision>7</cp:revision>
  <dcterms:created xsi:type="dcterms:W3CDTF">2021-06-12T18:38:00Z</dcterms:created>
  <dcterms:modified xsi:type="dcterms:W3CDTF">2021-06-15T18:07:00Z</dcterms:modified>
</cp:coreProperties>
</file>