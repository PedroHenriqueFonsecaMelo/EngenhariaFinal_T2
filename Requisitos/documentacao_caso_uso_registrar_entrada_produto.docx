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5C5C92AC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C81DAA">
        <w:rPr>
          <w:lang w:val="pt-BR"/>
        </w:rPr>
        <w:t>Projeto ESII</w:t>
      </w:r>
      <w:r>
        <w:fldChar w:fldCharType="end"/>
      </w:r>
    </w:p>
    <w:p w14:paraId="27039F69" w14:textId="7145A56D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C81DAA">
        <w:rPr>
          <w:lang w:val="pt-BR"/>
        </w:rPr>
        <w:t>Especificação de Caso de Uso: Registrar Entrada do Produto</w:t>
      </w:r>
      <w:r>
        <w:fldChar w:fldCharType="end"/>
      </w:r>
    </w:p>
    <w:p w14:paraId="51074BF2" w14:textId="77777777" w:rsidR="003579EA" w:rsidRPr="0043265E" w:rsidRDefault="003579EA">
      <w:pPr>
        <w:pStyle w:val="Ttulo"/>
        <w:jc w:val="right"/>
        <w:rPr>
          <w:lang w:val="pt-BR"/>
        </w:rPr>
      </w:pPr>
    </w:p>
    <w:p w14:paraId="1FF963B9" w14:textId="77777777" w:rsidR="003579EA" w:rsidRPr="00C81DAA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D737DC2" w14:textId="77777777" w:rsidR="003579EA" w:rsidRPr="00C81DAA" w:rsidRDefault="003579EA">
      <w:pPr>
        <w:rPr>
          <w:lang w:val="pt-BR"/>
        </w:rPr>
      </w:pPr>
    </w:p>
    <w:p w14:paraId="0848EC96" w14:textId="77777777" w:rsidR="003579EA" w:rsidRDefault="003579EA">
      <w:pPr>
        <w:rPr>
          <w:lang w:val="fr-FR"/>
        </w:rPr>
      </w:pPr>
    </w:p>
    <w:p w14:paraId="70A8DDFA" w14:textId="77777777" w:rsidR="003579EA" w:rsidRDefault="003579EA">
      <w:pPr>
        <w:pStyle w:val="Corpodetexto"/>
        <w:rPr>
          <w:lang w:val="fr-FR"/>
        </w:rPr>
      </w:pPr>
    </w:p>
    <w:p w14:paraId="1958B576" w14:textId="77777777" w:rsidR="003579EA" w:rsidRDefault="003579EA">
      <w:pPr>
        <w:pStyle w:val="Corpodetexto"/>
        <w:rPr>
          <w:lang w:val="fr-FR"/>
        </w:rPr>
      </w:pPr>
    </w:p>
    <w:p w14:paraId="7B362A3C" w14:textId="77777777" w:rsidR="003579EA" w:rsidRDefault="003579EA">
      <w:pPr>
        <w:rPr>
          <w:lang w:val="fr-FR"/>
        </w:rPr>
        <w:sectPr w:rsidR="003579E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3579EA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9EA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3579EA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579EA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70868C7A" w:rsidR="003579EA" w:rsidRDefault="008F7375">
            <w:pPr>
              <w:pStyle w:val="Tabletext"/>
            </w:pPr>
            <w:r>
              <w:rPr>
                <w:lang w:val="pt-BR"/>
              </w:rPr>
              <w:t>12/062021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454A736C" w:rsidR="003579EA" w:rsidRDefault="008F737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721CE08D" w:rsidR="003579EA" w:rsidRDefault="008F737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Preenchido todos os dados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18754BD2" w:rsidR="003579EA" w:rsidRDefault="008F7375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3579EA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77777777" w:rsidR="003579EA" w:rsidRDefault="003579EA">
            <w:pPr>
              <w:pStyle w:val="Tabletext"/>
            </w:pPr>
          </w:p>
        </w:tc>
      </w:tr>
      <w:tr w:rsidR="003579EA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3579EA" w:rsidRDefault="003579EA">
            <w:pPr>
              <w:pStyle w:val="Tabletext"/>
            </w:pPr>
          </w:p>
        </w:tc>
      </w:tr>
      <w:tr w:rsidR="003579EA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3579EA" w:rsidRDefault="003579EA">
            <w:pPr>
              <w:pStyle w:val="Tabletext"/>
            </w:pPr>
          </w:p>
        </w:tc>
      </w:tr>
    </w:tbl>
    <w:p w14:paraId="14A1C218" w14:textId="77777777" w:rsidR="003579EA" w:rsidRDefault="003579EA"/>
    <w:p w14:paraId="1C9FDE66" w14:textId="77777777" w:rsidR="003579EA" w:rsidRDefault="00B120E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C23B410" w14:textId="5039F40E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81DAA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AA6E04">
        <w:rPr>
          <w:noProof/>
          <w:lang w:val="pt-BR"/>
        </w:rPr>
        <w:t>Registrar Entrada do Produto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3579EA" w:rsidRPr="00C81DAA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FC0BAB" w14:textId="4E97EF64" w:rsidR="003579EA" w:rsidRPr="00C81DAA" w:rsidRDefault="00B120EC" w:rsidP="00AA6E0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88A91" w14:textId="5602F69F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0FC8C8A7" w14:textId="2CA85283" w:rsidR="003579EA" w:rsidRPr="008F7375" w:rsidRDefault="00B120EC" w:rsidP="00AA6E04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3.1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AA6E04">
        <w:rPr>
          <w:noProof/>
          <w:lang w:val="pt-BR"/>
        </w:rPr>
        <w:t>Sistema sempre online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56FFC22B" w14:textId="4A93A1FF" w:rsidR="00AA6E04" w:rsidRPr="008F7375" w:rsidRDefault="00AA6E04" w:rsidP="00AA6E04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3.2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Multiplas opções de entrada de dados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24C65868" w14:textId="3A90617A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83A47EC" w14:textId="06843847" w:rsidR="003579EA" w:rsidRPr="008F7375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8F7375">
        <w:rPr>
          <w:noProof/>
          <w:lang w:val="pt-BR"/>
        </w:rPr>
        <w:t>Novo produto a ser registrado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1EE62724" w14:textId="6C25416D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F50037E" w14:textId="370AC71A" w:rsidR="003579EA" w:rsidRPr="008F7375" w:rsidRDefault="00B120EC" w:rsidP="00AA6E0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8F7375">
        <w:rPr>
          <w:noProof/>
          <w:lang w:val="pt-BR"/>
        </w:rPr>
        <w:t>Novo produto registrado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BA2F9A6" w14:textId="69DE9555" w:rsidR="003579EA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C81DAA">
        <w:rPr>
          <w:lang w:val="pt-BR"/>
        </w:rPr>
        <w:t>Especificação de Caso de Uso: Registrar Entrada do Produto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66503F54" w14:textId="77777777" w:rsidR="003579EA" w:rsidRPr="0043265E" w:rsidRDefault="003579EA">
      <w:pPr>
        <w:pStyle w:val="InfoBlue"/>
        <w:rPr>
          <w:lang w:val="pt-BR"/>
        </w:rPr>
      </w:pPr>
    </w:p>
    <w:p w14:paraId="48BC2503" w14:textId="7B4B5A02" w:rsidR="003579EA" w:rsidRPr="00C81DAA" w:rsidRDefault="00C81DAA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Registrar Entrada do Produto</w:t>
      </w:r>
    </w:p>
    <w:p w14:paraId="74E4B6CF" w14:textId="14C8F3B1" w:rsidR="003579EA" w:rsidRDefault="00B120EC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7C39959A" w14:textId="1F351605" w:rsidR="00C81DAA" w:rsidRPr="00C81DAA" w:rsidRDefault="00C81DAA" w:rsidP="00C81DAA">
      <w:pPr>
        <w:ind w:left="720"/>
        <w:rPr>
          <w:lang w:val="pt-BR"/>
        </w:rPr>
      </w:pPr>
      <w:r>
        <w:rPr>
          <w:lang w:val="pt-BR"/>
        </w:rPr>
        <w:t>O seguinte caso de uso se trata da forma em que o produto será tratado e registrado ao entrar no centro de distribuição, usa finalidade é garantir que o produto será registrado devidamente pelo sistema.</w:t>
      </w:r>
    </w:p>
    <w:p w14:paraId="6C171733" w14:textId="77777777" w:rsidR="003579EA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3F818CEB" w:rsidR="003579EA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6BEB3742" w14:textId="3633B546" w:rsidR="00333E33" w:rsidRPr="00333E33" w:rsidRDefault="002F2760" w:rsidP="00333E33">
      <w:pPr>
        <w:ind w:left="720"/>
        <w:rPr>
          <w:lang w:val="fr-FR"/>
        </w:rPr>
      </w:pPr>
      <w:r>
        <w:rPr>
          <w:lang w:val="fr-FR"/>
        </w:rPr>
        <w:t>1</w:t>
      </w:r>
      <w:r w:rsidR="00333E33" w:rsidRPr="00333E33">
        <w:rPr>
          <w:lang w:val="fr-FR"/>
        </w:rPr>
        <w:t xml:space="preserve"> O Entregador ou Estoquista selecionam a opção de registrar produto</w:t>
      </w:r>
      <w:r w:rsidR="00333E33">
        <w:rPr>
          <w:lang w:val="fr-FR"/>
        </w:rPr>
        <w:t>.</w:t>
      </w:r>
    </w:p>
    <w:p w14:paraId="44BF36DF" w14:textId="6E188DA2" w:rsidR="00333E33" w:rsidRPr="00333E33" w:rsidRDefault="002F2760" w:rsidP="005C2444">
      <w:pPr>
        <w:ind w:left="720"/>
        <w:rPr>
          <w:lang w:val="fr-FR"/>
        </w:rPr>
      </w:pPr>
      <w:r>
        <w:rPr>
          <w:lang w:val="fr-FR"/>
        </w:rPr>
        <w:t>2</w:t>
      </w:r>
      <w:r w:rsidR="00333E33" w:rsidRPr="00333E33">
        <w:rPr>
          <w:lang w:val="fr-FR"/>
        </w:rPr>
        <w:t xml:space="preserve"> </w:t>
      </w:r>
      <w:r>
        <w:rPr>
          <w:lang w:val="fr-FR"/>
        </w:rPr>
        <w:t>O sistema solicita que o funcionário em questão que escaneie o QR do produto ou insira o nome to produto, tipo do produto, nivel de prioridade, endereço de entrega e data maxima de entrega</w:t>
      </w:r>
      <w:r w:rsidR="005C2444">
        <w:rPr>
          <w:lang w:val="fr-FR"/>
        </w:rPr>
        <w:t>.</w:t>
      </w:r>
    </w:p>
    <w:p w14:paraId="76A8E3AC" w14:textId="4297C23C" w:rsidR="00333E33" w:rsidRPr="00333E33" w:rsidRDefault="005C2444" w:rsidP="00333E33">
      <w:pPr>
        <w:ind w:left="720"/>
        <w:rPr>
          <w:lang w:val="fr-FR"/>
        </w:rPr>
      </w:pPr>
      <w:r>
        <w:rPr>
          <w:lang w:val="fr-FR"/>
        </w:rPr>
        <w:t>3</w:t>
      </w:r>
      <w:r w:rsidR="00333E33" w:rsidRPr="00333E33">
        <w:rPr>
          <w:lang w:val="fr-FR"/>
        </w:rPr>
        <w:t xml:space="preserve"> O sistema processa o produdo e escolhe o melhor local de armazenamento</w:t>
      </w:r>
      <w:r>
        <w:rPr>
          <w:lang w:val="fr-FR"/>
        </w:rPr>
        <w:t xml:space="preserve"> para ele.</w:t>
      </w:r>
    </w:p>
    <w:p w14:paraId="48333572" w14:textId="3BF08A0E" w:rsidR="00333E33" w:rsidRPr="00333E33" w:rsidRDefault="005C2444" w:rsidP="00333E33">
      <w:pPr>
        <w:ind w:left="720"/>
        <w:rPr>
          <w:lang w:val="fr-FR"/>
        </w:rPr>
      </w:pPr>
      <w:r>
        <w:rPr>
          <w:lang w:val="fr-FR"/>
        </w:rPr>
        <w:t>4</w:t>
      </w:r>
      <w:r w:rsidR="00333E33" w:rsidRPr="00333E33">
        <w:rPr>
          <w:lang w:val="fr-FR"/>
        </w:rPr>
        <w:t xml:space="preserve"> O </w:t>
      </w:r>
      <w:r>
        <w:rPr>
          <w:lang w:val="fr-FR"/>
        </w:rPr>
        <w:t>sistema mostra</w:t>
      </w:r>
      <w:r w:rsidR="00333E33" w:rsidRPr="00333E33">
        <w:rPr>
          <w:lang w:val="fr-FR"/>
        </w:rPr>
        <w:t xml:space="preserve"> é </w:t>
      </w:r>
      <w:r>
        <w:rPr>
          <w:lang w:val="fr-FR"/>
        </w:rPr>
        <w:t>o</w:t>
      </w:r>
      <w:r w:rsidR="00333E33" w:rsidRPr="00333E33">
        <w:rPr>
          <w:lang w:val="fr-FR"/>
        </w:rPr>
        <w:t xml:space="preserve"> local apropriado para armazenador o produto e </w:t>
      </w:r>
      <w:r>
        <w:rPr>
          <w:lang w:val="fr-FR"/>
        </w:rPr>
        <w:t>libera para armazenálo.</w:t>
      </w:r>
    </w:p>
    <w:p w14:paraId="6807DCB9" w14:textId="7F5607D0" w:rsidR="00333E33" w:rsidRPr="00333E33" w:rsidRDefault="005C2444" w:rsidP="00333E33">
      <w:pPr>
        <w:ind w:left="720"/>
        <w:rPr>
          <w:lang w:val="fr-FR"/>
        </w:rPr>
      </w:pPr>
      <w:r>
        <w:rPr>
          <w:lang w:val="fr-FR"/>
        </w:rPr>
        <w:t>5</w:t>
      </w:r>
      <w:r w:rsidR="00333E33" w:rsidRPr="00333E33">
        <w:rPr>
          <w:lang w:val="fr-FR"/>
        </w:rPr>
        <w:t xml:space="preserve"> O Estoquista armazena o produto no local indicado e confirma no sistema que o produto </w:t>
      </w:r>
      <w:r>
        <w:rPr>
          <w:lang w:val="fr-FR"/>
        </w:rPr>
        <w:t>foi estocado.</w:t>
      </w:r>
    </w:p>
    <w:p w14:paraId="41A620B4" w14:textId="77777777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7310EE8D" w14:textId="68C23909" w:rsidR="003579EA" w:rsidRDefault="00AA6E04">
      <w:pPr>
        <w:pStyle w:val="Ttulo2"/>
        <w:widowControl/>
        <w:rPr>
          <w:lang w:val="pt-BR"/>
        </w:rPr>
      </w:pPr>
      <w:r>
        <w:rPr>
          <w:lang w:val="pt-BR"/>
        </w:rPr>
        <w:t>Sistema sempre online</w:t>
      </w:r>
    </w:p>
    <w:p w14:paraId="7E12FB83" w14:textId="03771E26" w:rsidR="00AA6E04" w:rsidRDefault="00AA6E04" w:rsidP="00AA6E04">
      <w:pPr>
        <w:ind w:left="720"/>
        <w:rPr>
          <w:lang w:val="pt-BR"/>
        </w:rPr>
      </w:pPr>
      <w:r>
        <w:rPr>
          <w:lang w:val="pt-BR"/>
        </w:rPr>
        <w:t>O sistema não pode cair durante a operação de registro do produto para evitar conflitos ou erros no armazenamento.</w:t>
      </w:r>
    </w:p>
    <w:p w14:paraId="55E7B0B5" w14:textId="4A67C083" w:rsidR="00AA6E04" w:rsidRDefault="00AA6E04" w:rsidP="00AA6E04">
      <w:pPr>
        <w:pStyle w:val="Ttulo2"/>
        <w:widowControl/>
        <w:rPr>
          <w:lang w:val="pt-BR"/>
        </w:rPr>
      </w:pPr>
      <w:r>
        <w:rPr>
          <w:lang w:val="pt-BR"/>
        </w:rPr>
        <w:t>Múltiplas opções de entrada de dados</w:t>
      </w:r>
    </w:p>
    <w:p w14:paraId="6B9C8BE2" w14:textId="250E31D9" w:rsidR="003579EA" w:rsidRPr="00AA6E04" w:rsidRDefault="00AA6E04" w:rsidP="00AA6E04">
      <w:pPr>
        <w:ind w:left="720"/>
        <w:rPr>
          <w:lang w:val="pt-BR"/>
        </w:rPr>
      </w:pPr>
      <w:r>
        <w:rPr>
          <w:lang w:val="pt-BR"/>
        </w:rPr>
        <w:t xml:space="preserve">O sistema deve apresentar entrada de dados através do teclado e de leitor de </w:t>
      </w:r>
      <w:r w:rsidR="002D32BD">
        <w:rPr>
          <w:lang w:val="pt-BR"/>
        </w:rPr>
        <w:t>QR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, para facilitar no registro do produto e ter redundância caso um dos métodos falhe.</w:t>
      </w:r>
    </w:p>
    <w:p w14:paraId="6FAF5642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r>
        <w:rPr>
          <w:sz w:val="24"/>
          <w:szCs w:val="24"/>
          <w:lang w:val="pt-BR"/>
        </w:rPr>
        <w:t>Precondições</w:t>
      </w:r>
      <w:bookmarkEnd w:id="14"/>
      <w:bookmarkEnd w:id="15"/>
      <w:bookmarkEnd w:id="16"/>
    </w:p>
    <w:p w14:paraId="23C16357" w14:textId="57D1CBDB" w:rsidR="003579EA" w:rsidRDefault="00AA6E04">
      <w:pPr>
        <w:pStyle w:val="Ttulo2"/>
        <w:widowControl/>
        <w:rPr>
          <w:lang w:val="pt-BR"/>
        </w:rPr>
      </w:pPr>
      <w:r>
        <w:rPr>
          <w:lang w:val="pt-BR"/>
        </w:rPr>
        <w:t>Novo produto a ser registrado</w:t>
      </w:r>
    </w:p>
    <w:p w14:paraId="26867351" w14:textId="44DC8790" w:rsidR="00AA6E04" w:rsidRDefault="00AA6E04" w:rsidP="00AA6E04">
      <w:pPr>
        <w:ind w:left="720"/>
        <w:rPr>
          <w:lang w:val="pt-BR"/>
        </w:rPr>
      </w:pPr>
      <w:r>
        <w:rPr>
          <w:lang w:val="pt-BR"/>
        </w:rPr>
        <w:t>Para que o caso de uso funciona, o a empresa deve ter um produto recém-chegado a ser registrado, e o funcionário precisa estar logado no sistema para poder realizar o registro.</w:t>
      </w:r>
    </w:p>
    <w:p w14:paraId="635FE4C5" w14:textId="446AFE44" w:rsidR="002D32BD" w:rsidRDefault="002D32BD" w:rsidP="002D32BD">
      <w:pPr>
        <w:pStyle w:val="Ttulo2"/>
        <w:widowControl/>
        <w:rPr>
          <w:lang w:val="pt-BR"/>
        </w:rPr>
      </w:pPr>
      <w:r>
        <w:rPr>
          <w:lang w:val="pt-BR"/>
        </w:rPr>
        <w:t>Funcionário já conectado ao sistema</w:t>
      </w:r>
    </w:p>
    <w:p w14:paraId="3D8A85F1" w14:textId="185CC076" w:rsidR="002D32BD" w:rsidRPr="00AA6E04" w:rsidRDefault="002D32BD" w:rsidP="002D32BD">
      <w:pPr>
        <w:ind w:left="720"/>
        <w:rPr>
          <w:lang w:val="pt-BR"/>
        </w:rPr>
      </w:pPr>
      <w:r>
        <w:rPr>
          <w:lang w:val="pt-BR"/>
        </w:rPr>
        <w:t>Para realizar o cadastro do produto, o funcionário precisa já estar cadastrado no sistema.</w:t>
      </w:r>
    </w:p>
    <w:p w14:paraId="4D0CD4D3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4"/>
      <w:bookmarkStart w:id="18" w:name="_Toc423410255"/>
      <w:bookmarkStart w:id="19" w:name="_Toc18208186"/>
      <w:r>
        <w:rPr>
          <w:sz w:val="24"/>
          <w:szCs w:val="24"/>
          <w:lang w:val="pt-BR"/>
        </w:rPr>
        <w:t>Pós-condições</w:t>
      </w:r>
      <w:bookmarkEnd w:id="17"/>
      <w:bookmarkEnd w:id="18"/>
      <w:bookmarkEnd w:id="19"/>
    </w:p>
    <w:p w14:paraId="1E861CE1" w14:textId="3B65085A" w:rsidR="0043265E" w:rsidRDefault="00AA6E04" w:rsidP="00AA6E04">
      <w:pPr>
        <w:pStyle w:val="Ttulo2"/>
        <w:widowControl/>
        <w:rPr>
          <w:lang w:val="pt-BR"/>
        </w:rPr>
      </w:pPr>
      <w:r>
        <w:rPr>
          <w:lang w:val="pt-BR"/>
        </w:rPr>
        <w:t>Novo produto registrado</w:t>
      </w:r>
    </w:p>
    <w:p w14:paraId="2DFE3518" w14:textId="6BA14C80" w:rsidR="00AA6E04" w:rsidRPr="00AA6E04" w:rsidRDefault="00AA6E04" w:rsidP="00AA6E04">
      <w:pPr>
        <w:ind w:left="720"/>
        <w:rPr>
          <w:lang w:val="pt-BR"/>
        </w:rPr>
      </w:pPr>
      <w:r>
        <w:rPr>
          <w:lang w:val="pt-BR"/>
        </w:rPr>
        <w:t>O sistema se encontrará com um novo produto em seu estoque, em espera para ser entregue na sua localização indicada.</w:t>
      </w:r>
    </w:p>
    <w:sectPr w:rsidR="00AA6E04" w:rsidRPr="00AA6E0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4697" w14:textId="77777777" w:rsidR="00364A3C" w:rsidRDefault="00364A3C">
      <w:pPr>
        <w:spacing w:line="240" w:lineRule="auto"/>
      </w:pPr>
      <w:r>
        <w:separator/>
      </w:r>
    </w:p>
  </w:endnote>
  <w:endnote w:type="continuationSeparator" w:id="0">
    <w:p w14:paraId="7CD99598" w14:textId="77777777" w:rsidR="00364A3C" w:rsidRDefault="00364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9EA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3579EA" w:rsidRDefault="00B120E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52C5E33D" w:rsidR="003579EA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64A3C">
            <w:fldChar w:fldCharType="begin"/>
          </w:r>
          <w:r w:rsidR="00364A3C">
            <w:instrText xml:space="preserve"> DOCPROPERTY "Company"  \* MERGEFORMAT </w:instrText>
          </w:r>
          <w:r w:rsidR="00364A3C">
            <w:fldChar w:fldCharType="separate"/>
          </w:r>
          <w:r w:rsidR="0043265E">
            <w:t xml:space="preserve">&lt;Nome da </w:t>
          </w:r>
          <w:proofErr w:type="spellStart"/>
          <w:r w:rsidR="0043265E">
            <w:t>Empresa</w:t>
          </w:r>
          <w:proofErr w:type="spellEnd"/>
          <w:r w:rsidR="0043265E">
            <w:t>&gt;</w:t>
          </w:r>
          <w:r w:rsidR="00364A3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32B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3579EA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3579EA" w:rsidRDefault="003579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85C4" w14:textId="77777777" w:rsidR="00364A3C" w:rsidRDefault="00364A3C">
      <w:pPr>
        <w:spacing w:line="240" w:lineRule="auto"/>
      </w:pPr>
      <w:r>
        <w:separator/>
      </w:r>
    </w:p>
  </w:footnote>
  <w:footnote w:type="continuationSeparator" w:id="0">
    <w:p w14:paraId="1E29ED96" w14:textId="77777777" w:rsidR="00364A3C" w:rsidRDefault="00364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3579EA" w:rsidRDefault="003579EA">
    <w:pPr>
      <w:rPr>
        <w:sz w:val="24"/>
        <w:szCs w:val="24"/>
      </w:rPr>
    </w:pPr>
  </w:p>
  <w:p w14:paraId="08232597" w14:textId="77777777" w:rsidR="003579EA" w:rsidRDefault="003579EA">
    <w:pPr>
      <w:pBdr>
        <w:top w:val="single" w:sz="6" w:space="1" w:color="auto"/>
      </w:pBdr>
      <w:rPr>
        <w:sz w:val="24"/>
        <w:szCs w:val="24"/>
      </w:rPr>
    </w:pPr>
  </w:p>
  <w:p w14:paraId="4765C52E" w14:textId="3BD9997A" w:rsidR="003579EA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C81DAA">
      <w:rPr>
        <w:rFonts w:ascii="Arial" w:hAnsi="Arial"/>
        <w:b/>
        <w:bCs/>
        <w:sz w:val="36"/>
        <w:szCs w:val="36"/>
      </w:rPr>
      <w:t>Distribuidora</w:t>
    </w:r>
    <w:proofErr w:type="spellEnd"/>
    <w:r w:rsidR="00C81DAA">
      <w:rPr>
        <w:rFonts w:ascii="Arial" w:hAnsi="Arial"/>
        <w:b/>
        <w:bCs/>
        <w:sz w:val="36"/>
        <w:szCs w:val="36"/>
      </w:rPr>
      <w:t xml:space="preserve">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264A5FD0" w14:textId="77777777" w:rsidR="003579EA" w:rsidRDefault="003579EA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3579EA" w:rsidRDefault="003579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9EA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6A798170" w:rsidR="003579EA" w:rsidRDefault="00364A3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C81DAA">
            <w:t>Projeto</w:t>
          </w:r>
          <w:proofErr w:type="spellEnd"/>
          <w:r w:rsidR="00C81DAA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77777777" w:rsidR="003579EA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3579EA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1C47F306" w:rsidR="003579EA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C81DAA">
            <w:rPr>
              <w:lang w:val="pt-BR"/>
            </w:rPr>
            <w:t>Especificação de Caso de Uso: Registrar Entrada do Produto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77777777" w:rsidR="003579EA" w:rsidRDefault="00B120EC"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3579EA" w14:paraId="5BDF350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C237B0" w14:textId="77777777" w:rsidR="003579EA" w:rsidRDefault="00B120EC">
          <w:r>
            <w:rPr>
              <w:lang w:val="pt-BR"/>
            </w:rPr>
            <w:t>&lt;identificador do documento&gt;</w:t>
          </w:r>
        </w:p>
      </w:tc>
    </w:tr>
  </w:tbl>
  <w:p w14:paraId="1D012794" w14:textId="77777777" w:rsidR="003579EA" w:rsidRDefault="003579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067485"/>
    <w:multiLevelType w:val="multilevel"/>
    <w:tmpl w:val="D152B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2D32BD"/>
    <w:rsid w:val="002F2760"/>
    <w:rsid w:val="00333E33"/>
    <w:rsid w:val="003579EA"/>
    <w:rsid w:val="00364A3C"/>
    <w:rsid w:val="0043265E"/>
    <w:rsid w:val="0046403C"/>
    <w:rsid w:val="005C2444"/>
    <w:rsid w:val="008F7375"/>
    <w:rsid w:val="00AA6E04"/>
    <w:rsid w:val="00B120EC"/>
    <w:rsid w:val="00C81DAA"/>
    <w:rsid w:val="00E92055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90</TotalTime>
  <Pages>4</Pages>
  <Words>394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Registrar Entrada do Produto</vt:lpstr>
      <vt:lpstr>Especificação de Caso de Uso: &lt;Nome do Caso de Uso&gt;</vt:lpstr>
    </vt:vector>
  </TitlesOfParts>
  <Company>Distribuidora Madrazo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Registrar Entrada do Produto</dc:title>
  <dc:subject>Projeto ESII</dc:subject>
  <dc:creator>Estevam De Freitas</dc:creator>
  <cp:keywords/>
  <dc:description/>
  <cp:lastModifiedBy>ESTEVAM DE FREITAS JUNIOR</cp:lastModifiedBy>
  <cp:revision>4</cp:revision>
  <dcterms:created xsi:type="dcterms:W3CDTF">2021-06-12T18:38:00Z</dcterms:created>
  <dcterms:modified xsi:type="dcterms:W3CDTF">2021-06-12T21:23:00Z</dcterms:modified>
</cp:coreProperties>
</file>